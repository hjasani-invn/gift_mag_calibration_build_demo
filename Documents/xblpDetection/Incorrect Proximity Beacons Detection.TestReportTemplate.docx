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/>
          <w:color w:val="44546A" w:themeColor="text2"/>
          <w:sz w:val="56"/>
          <w:szCs w:val="56"/>
        </w:rPr>
        <w:id w:val="1468316460"/>
        <w:docPartObj>
          <w:docPartGallery w:val="Cover Pages"/>
          <w:docPartUnique/>
        </w:docPartObj>
      </w:sdtPr>
      <w:sdtEndPr>
        <w:rPr>
          <w:b w:val="0"/>
          <w:bCs/>
          <w:sz w:val="48"/>
          <w:szCs w:val="48"/>
        </w:rPr>
      </w:sdtEndPr>
      <w:sdtContent>
        <w:tbl>
          <w:tblPr>
            <w:tblStyle w:val="TableGrid"/>
            <w:tblpPr w:leftFromText="187" w:rightFromText="187" w:vertAnchor="page" w:horzAnchor="page" w:tblpX="721" w:tblpY="2737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0790"/>
          </w:tblGrid>
          <w:tr w:rsidR="00995493" w14:paraId="72FFA884" w14:textId="77777777" w:rsidTr="002F6536">
            <w:trPr>
              <w:trHeight w:val="1872"/>
            </w:trPr>
            <w:tc>
              <w:tcPr>
                <w:tcW w:w="10790" w:type="dxa"/>
              </w:tcPr>
              <w:p w14:paraId="5CF9B773" w14:textId="77777777" w:rsidR="00995493" w:rsidRPr="00645DFB" w:rsidRDefault="00995493" w:rsidP="002F6536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b/>
                    <w:color w:val="44546A" w:themeColor="text2"/>
                    <w:sz w:val="56"/>
                    <w:szCs w:val="56"/>
                  </w:rPr>
                  <w:t>CONFIDENTIAL</w:t>
                </w:r>
              </w:p>
            </w:tc>
          </w:tr>
          <w:tr w:rsidR="00995493" w14:paraId="7BDDB02F" w14:textId="77777777" w:rsidTr="002F6536">
            <w:trPr>
              <w:trHeight w:val="3456"/>
            </w:trPr>
            <w:tc>
              <w:tcPr>
                <w:tcW w:w="10790" w:type="dxa"/>
              </w:tcPr>
              <w:sdt>
                <w:sdtPr>
                  <w:rPr>
                    <w:b/>
                    <w:color w:val="44546A" w:themeColor="text2"/>
                    <w:sz w:val="56"/>
                    <w:szCs w:val="56"/>
                  </w:rPr>
                  <w:alias w:val="Title"/>
                  <w:tag w:val=""/>
                  <w:id w:val="-145294199"/>
                  <w:placeholder>
                    <w:docPart w:val="F90DD6BE809F40AD9317D5042C168DA7"/>
                  </w:placeholder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14:paraId="1E791DB9" w14:textId="21D22539" w:rsidR="008F5000" w:rsidRDefault="008F5000" w:rsidP="008F5000">
                    <w:pPr>
                      <w:jc w:val="center"/>
                      <w:rPr>
                        <w:b/>
                        <w:color w:val="44546A" w:themeColor="text2"/>
                        <w:sz w:val="56"/>
                        <w:szCs w:val="56"/>
                      </w:rPr>
                    </w:pPr>
                    <w:r w:rsidRPr="00B91110">
                      <w:rPr>
                        <w:b/>
                        <w:color w:val="44546A" w:themeColor="text2"/>
                        <w:sz w:val="56"/>
                        <w:szCs w:val="56"/>
                      </w:rPr>
                      <w:t>Incorrect Proximity Beacons Detection Tool</w:t>
                    </w:r>
                  </w:p>
                </w:sdtContent>
              </w:sdt>
              <w:sdt>
                <w:sdtPr>
                  <w:rPr>
                    <w:bCs/>
                    <w:color w:val="44546A" w:themeColor="text2"/>
                    <w:sz w:val="48"/>
                    <w:szCs w:val="48"/>
                  </w:rPr>
                  <w:alias w:val="Subject"/>
                  <w:tag w:val=""/>
                  <w:id w:val="-1863890197"/>
                  <w:placeholder>
                    <w:docPart w:val="53400D7B258A467292A9DAE66BF5B707"/>
                  </w:placeholder>
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<w:text/>
                </w:sdtPr>
                <w:sdtEndPr/>
                <w:sdtContent>
                  <w:p w14:paraId="33E1B220" w14:textId="5F34E16E" w:rsidR="00995493" w:rsidRDefault="008F5000" w:rsidP="002F6536">
                    <w:pPr>
                      <w:spacing w:before="120"/>
                      <w:jc w:val="center"/>
                      <w:rPr>
                        <w:bCs/>
                        <w:color w:val="44546A" w:themeColor="text2"/>
                        <w:sz w:val="48"/>
                        <w:szCs w:val="48"/>
                      </w:rPr>
                    </w:pPr>
                    <w:r>
                      <w:rPr>
                        <w:bCs/>
                        <w:color w:val="44546A" w:themeColor="text2"/>
                        <w:sz w:val="48"/>
                        <w:szCs w:val="48"/>
                      </w:rPr>
                      <w:t xml:space="preserve">Test </w:t>
                    </w:r>
                    <w:r w:rsidR="00510641">
                      <w:rPr>
                        <w:bCs/>
                        <w:color w:val="44546A" w:themeColor="text2"/>
                        <w:sz w:val="48"/>
                        <w:szCs w:val="48"/>
                      </w:rPr>
                      <w:t>report</w:t>
                    </w:r>
                  </w:p>
                </w:sdtContent>
              </w:sdt>
              <w:p w14:paraId="747B4F3D" w14:textId="77777777" w:rsidR="00995493" w:rsidRPr="00645DFB" w:rsidRDefault="00995493" w:rsidP="002F6536">
                <w:pPr>
                  <w:spacing w:before="120"/>
                  <w:jc w:val="center"/>
                  <w:rPr>
                    <w:bCs/>
                    <w:color w:val="44546A" w:themeColor="text2"/>
                  </w:rPr>
                </w:pPr>
              </w:p>
              <w:p w14:paraId="399BBA4A" w14:textId="1614E6F1" w:rsidR="00995493" w:rsidRPr="00645DFB" w:rsidRDefault="00995493" w:rsidP="002F6536">
                <w:pPr>
                  <w:spacing w:before="120"/>
                  <w:jc w:val="center"/>
                  <w:rPr>
                    <w:bCs/>
                    <w:color w:val="44546A" w:themeColor="text2"/>
                  </w:rPr>
                </w:pPr>
                <w:r w:rsidRPr="009C5EBF">
                  <w:rPr>
                    <w:b/>
                    <w:color w:val="44546A" w:themeColor="text2"/>
                    <w:sz w:val="28"/>
                    <w:szCs w:val="28"/>
                  </w:rPr>
                  <w:t>Revi</w:t>
                </w:r>
                <w:r w:rsidRPr="00645DFB">
                  <w:rPr>
                    <w:b/>
                    <w:color w:val="44546A" w:themeColor="text2"/>
                    <w:sz w:val="28"/>
                    <w:szCs w:val="28"/>
                  </w:rPr>
                  <w:t xml:space="preserve">sion: </w:t>
                </w:r>
                <w:sdt>
                  <w:sdtPr>
                    <w:rPr>
                      <w:b/>
                      <w:color w:val="44546A" w:themeColor="text2"/>
                      <w:sz w:val="28"/>
                      <w:szCs w:val="28"/>
                    </w:rPr>
                    <w:alias w:val="Abstract"/>
                    <w:tag w:val=""/>
                    <w:id w:val="1962303694"/>
                    <w:placeholder>
                      <w:docPart w:val="2CCF326BBE1D4101ABC64D7A7EB07B66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:text/>
                  </w:sdtPr>
                  <w:sdtEndPr/>
                  <w:sdtContent>
                    <w:r w:rsidR="008F5000">
                      <w:rPr>
                        <w:b/>
                        <w:color w:val="44546A" w:themeColor="text2"/>
                        <w:sz w:val="28"/>
                        <w:szCs w:val="28"/>
                      </w:rPr>
                      <w:t>1</w:t>
                    </w:r>
                    <w:r>
                      <w:rPr>
                        <w:b/>
                        <w:color w:val="44546A" w:themeColor="text2"/>
                        <w:sz w:val="28"/>
                        <w:szCs w:val="28"/>
                      </w:rPr>
                      <w:t>.</w:t>
                    </w:r>
                    <w:r w:rsidR="008F5000">
                      <w:rPr>
                        <w:b/>
                        <w:color w:val="44546A" w:themeColor="text2"/>
                        <w:sz w:val="28"/>
                        <w:szCs w:val="28"/>
                      </w:rPr>
                      <w:t>0</w:t>
                    </w:r>
                  </w:sdtContent>
                </w:sdt>
              </w:p>
              <w:p w14:paraId="26468EB6" w14:textId="77777777" w:rsidR="00995493" w:rsidRDefault="00995493" w:rsidP="002F6536">
                <w:pPr>
                  <w:spacing w:before="120"/>
                  <w:jc w:val="center"/>
                </w:pPr>
              </w:p>
            </w:tc>
          </w:tr>
        </w:tbl>
        <w:p w14:paraId="02BCF3A3" w14:textId="77777777" w:rsidR="00995493" w:rsidRDefault="00995493" w:rsidP="002F6536">
          <w:pPr>
            <w:jc w:val="right"/>
          </w:pPr>
        </w:p>
        <w:tbl>
          <w:tblPr>
            <w:tblStyle w:val="TableGrid"/>
            <w:tblpPr w:leftFromText="187" w:rightFromText="187" w:vertAnchor="page" w:horzAnchor="page" w:tblpX="9217" w:tblpY="289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2304"/>
          </w:tblGrid>
          <w:tr w:rsidR="00995493" w14:paraId="6EA6F1A5" w14:textId="77777777" w:rsidTr="002F6536">
            <w:trPr>
              <w:cantSplit/>
              <w:trHeight w:val="1109"/>
            </w:trPr>
            <w:tc>
              <w:tcPr>
                <w:tcW w:w="230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sdt>
                <w:sdtPr>
                  <w:rPr>
                    <w:b/>
                    <w:color w:val="44546A" w:themeColor="text2"/>
                    <w:sz w:val="28"/>
                    <w:szCs w:val="28"/>
                  </w:rPr>
                  <w:alias w:val="Category"/>
                  <w:tag w:val=""/>
                  <w:id w:val="611712256"/>
                  <w:placeholder>
                    <w:docPart w:val="A33FA0FA6C284E4AAB77D3CEB132E875"/>
                  </w:placeholder>
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<w:text/>
                </w:sdtPr>
                <w:sdtEndPr/>
                <w:sdtContent>
                  <w:p w14:paraId="25DB71BC" w14:textId="77777777" w:rsidR="00995493" w:rsidRPr="00131278" w:rsidRDefault="00995493" w:rsidP="002F6536">
                    <w:pPr>
                      <w:jc w:val="right"/>
                      <w:rPr>
                        <w:b/>
                        <w:color w:val="44546A" w:themeColor="text2"/>
                        <w:sz w:val="28"/>
                        <w:szCs w:val="28"/>
                      </w:rPr>
                    </w:pPr>
                    <w:r w:rsidRPr="008933A0">
                      <w:rPr>
                        <w:b/>
                        <w:color w:val="44546A" w:themeColor="text2"/>
                        <w:sz w:val="28"/>
                        <w:szCs w:val="28"/>
                      </w:rPr>
                      <w:t>Document Code</w:t>
                    </w:r>
                  </w:p>
                </w:sdtContent>
              </w:sdt>
            </w:tc>
          </w:tr>
        </w:tbl>
        <w:p w14:paraId="15912834" w14:textId="77777777" w:rsidR="00995493" w:rsidRDefault="00995493"/>
        <w:tbl>
          <w:tblPr>
            <w:tblStyle w:val="TableGrid"/>
            <w:tblpPr w:leftFromText="187" w:rightFromText="187" w:vertAnchor="page" w:horzAnchor="page" w:tblpX="721" w:tblpY="289"/>
            <w:tblOverlap w:val="never"/>
            <w:tblW w:w="423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4235"/>
          </w:tblGrid>
          <w:tr w:rsidR="00995493" w14:paraId="6C73A4D2" w14:textId="77777777" w:rsidTr="002F6536">
            <w:trPr>
              <w:cantSplit/>
              <w:trHeight w:hRule="exact" w:val="1109"/>
            </w:trPr>
            <w:tc>
              <w:tcPr>
                <w:tcW w:w="4235" w:type="dxa"/>
                <w:vAlign w:val="center"/>
              </w:tcPr>
              <w:p w14:paraId="7CBFFDAC" w14:textId="77777777" w:rsidR="00995493" w:rsidRDefault="00995493" w:rsidP="002F6536">
                <w:pPr>
                  <w:pStyle w:val="NoSpacing"/>
                  <w:rPr>
                    <w:rStyle w:val="Strong"/>
                    <w:sz w:val="28"/>
                    <w:szCs w:val="28"/>
                  </w:rPr>
                </w:pPr>
                <w:r>
                  <w:rPr>
                    <w:b/>
                    <w:bCs/>
                    <w:noProof/>
                    <w:sz w:val="28"/>
                    <w:szCs w:val="28"/>
                  </w:rPr>
                  <w:drawing>
                    <wp:inline distT="0" distB="0" distL="0" distR="0" wp14:anchorId="4DA5227B" wp14:editId="5E0BD3ED">
                      <wp:extent cx="2307427" cy="704215"/>
                      <wp:effectExtent l="0" t="0" r="0" b="635"/>
                      <wp:docPr id="13" name="Pictur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07427" cy="7042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tbl>
          <w:tblPr>
            <w:tblStyle w:val="TableGrid"/>
            <w:tblpPr w:leftFromText="187" w:rightFromText="187" w:vertAnchor="page" w:horzAnchor="page" w:tblpX="9361" w:tblpY="14401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2160"/>
          </w:tblGrid>
          <w:tr w:rsidR="00995493" w14:paraId="61C2B430" w14:textId="77777777" w:rsidTr="002F6536">
            <w:trPr>
              <w:cantSplit/>
              <w:trHeight w:val="720"/>
            </w:trPr>
            <w:tc>
              <w:tcPr>
                <w:tcW w:w="216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B86F783" w14:textId="77777777" w:rsidR="00995493" w:rsidRPr="00285412" w:rsidRDefault="00995493" w:rsidP="002F6536">
                <w:pPr>
                  <w:pStyle w:val="NoSpacing"/>
                  <w:jc w:val="right"/>
                  <w:rPr>
                    <w:color w:val="A6A6A6" w:themeColor="background1" w:themeShade="A6"/>
                    <w:sz w:val="14"/>
                    <w:szCs w:val="14"/>
                    <w:lang w:eastAsia="zh-CN"/>
                  </w:rPr>
                </w:pPr>
                <w:r w:rsidRPr="00285412">
                  <w:rPr>
                    <w:color w:val="A6A6A6" w:themeColor="background1" w:themeShade="A6"/>
                    <w:sz w:val="14"/>
                    <w:szCs w:val="14"/>
                    <w:lang w:eastAsia="zh-CN"/>
                  </w:rPr>
                  <w:t xml:space="preserve">Trusted Positioning Inc. </w:t>
                </w:r>
              </w:p>
              <w:p w14:paraId="73D233BB" w14:textId="77777777" w:rsidR="00995493" w:rsidRPr="00285412" w:rsidRDefault="00995493" w:rsidP="002F6536">
                <w:pPr>
                  <w:pStyle w:val="NoSpacing"/>
                  <w:jc w:val="right"/>
                  <w:rPr>
                    <w:color w:val="A6A6A6" w:themeColor="background1" w:themeShade="A6"/>
                    <w:sz w:val="14"/>
                    <w:szCs w:val="14"/>
                    <w:lang w:eastAsia="zh-CN"/>
                  </w:rPr>
                </w:pPr>
                <w:r w:rsidRPr="00285412">
                  <w:rPr>
                    <w:color w:val="A6A6A6" w:themeColor="background1" w:themeShade="A6"/>
                    <w:sz w:val="14"/>
                    <w:szCs w:val="14"/>
                    <w:lang w:eastAsia="zh-CN"/>
                  </w:rPr>
                  <w:t>A TDK Group Company</w:t>
                </w:r>
              </w:p>
              <w:p w14:paraId="62177049" w14:textId="77777777" w:rsidR="00995493" w:rsidRPr="00285412" w:rsidRDefault="00995493" w:rsidP="002F6536">
                <w:pPr>
                  <w:pStyle w:val="NoSpacing"/>
                  <w:jc w:val="right"/>
                  <w:rPr>
                    <w:color w:val="A6A6A6" w:themeColor="background1" w:themeShade="A6"/>
                    <w:sz w:val="14"/>
                    <w:szCs w:val="14"/>
                    <w:lang w:eastAsia="zh-CN"/>
                  </w:rPr>
                </w:pPr>
                <w:r w:rsidRPr="00285412">
                  <w:rPr>
                    <w:color w:val="A6A6A6" w:themeColor="background1" w:themeShade="A6"/>
                    <w:sz w:val="14"/>
                    <w:szCs w:val="14"/>
                    <w:lang w:eastAsia="zh-CN"/>
                  </w:rPr>
                  <w:t xml:space="preserve">#405, 1000 Veterans Place NW </w:t>
                </w:r>
              </w:p>
              <w:p w14:paraId="383B9B54" w14:textId="77777777" w:rsidR="00995493" w:rsidRPr="00285412" w:rsidRDefault="00995493" w:rsidP="002F6536">
                <w:pPr>
                  <w:pStyle w:val="NoSpacing"/>
                  <w:jc w:val="right"/>
                  <w:rPr>
                    <w:sz w:val="14"/>
                    <w:szCs w:val="14"/>
                  </w:rPr>
                </w:pPr>
                <w:r w:rsidRPr="00285412">
                  <w:rPr>
                    <w:color w:val="A6A6A6" w:themeColor="background1" w:themeShade="A6"/>
                    <w:sz w:val="14"/>
                    <w:szCs w:val="14"/>
                    <w:lang w:eastAsia="zh-CN"/>
                  </w:rPr>
                  <w:t>Calgary, AB Canada T3B 4M1</w:t>
                </w:r>
              </w:p>
            </w:tc>
          </w:tr>
        </w:tbl>
        <w:tbl>
          <w:tblPr>
            <w:tblStyle w:val="TableGrid"/>
            <w:tblpPr w:leftFromText="187" w:rightFromText="187" w:vertAnchor="page" w:horzAnchor="page" w:tblpX="721" w:tblpY="10441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395"/>
            <w:gridCol w:w="5395"/>
          </w:tblGrid>
          <w:tr w:rsidR="00995493" w14:paraId="3BEC589D" w14:textId="77777777" w:rsidTr="002F6536">
            <w:tc>
              <w:tcPr>
                <w:tcW w:w="10790" w:type="dxa"/>
                <w:gridSpan w:val="2"/>
              </w:tcPr>
              <w:p w14:paraId="05878B01" w14:textId="1C6A7A29" w:rsidR="00995493" w:rsidRPr="009C5EBF" w:rsidRDefault="00995493" w:rsidP="002F6536">
                <w:pPr>
                  <w:spacing w:after="120"/>
                  <w:jc w:val="center"/>
                  <w:rPr>
                    <w:color w:val="44546A" w:themeColor="text2"/>
                  </w:rPr>
                </w:pPr>
                <w:r w:rsidRPr="009C5EBF">
                  <w:rPr>
                    <w:rFonts w:eastAsiaTheme="majorEastAsia" w:cs="Arial"/>
                    <w:noProof/>
                    <w:color w:val="44546A" w:themeColor="text2"/>
                    <w:sz w:val="36"/>
                    <w:szCs w:val="36"/>
                  </w:rPr>
                  <w:t xml:space="preserve">REVISION: </w:t>
                </w:r>
                <w:sdt>
                  <w:sdtPr>
                    <w:rPr>
                      <w:rFonts w:eastAsiaTheme="majorEastAsia" w:cs="Arial"/>
                      <w:noProof/>
                      <w:color w:val="44546A" w:themeColor="text2"/>
                      <w:sz w:val="36"/>
                      <w:szCs w:val="36"/>
                    </w:rPr>
                    <w:alias w:val="Abstract"/>
                    <w:tag w:val=""/>
                    <w:id w:val="402181185"/>
                    <w:placeholder>
                      <w:docPart w:val="0F678B76AAF642449097B6FDA71EA69C"/>
                    </w:placeholder>
                    <w:dataBinding w:prefixMappings="xmlns:ns0='http://schemas.microsoft.com/office/2006/coverPageProps' " w:xpath="/ns0:CoverPageProperties[1]/ns0:Abstract[1]" w:storeItemID="{55AF091B-3C7A-41E3-B477-F2FDAA23CFDA}"/>
                    <w:text/>
                  </w:sdtPr>
                  <w:sdtEndPr/>
                  <w:sdtContent>
                    <w:r w:rsidR="008F5000">
                      <w:rPr>
                        <w:rFonts w:eastAsiaTheme="majorEastAsia" w:cs="Arial"/>
                        <w:noProof/>
                        <w:color w:val="44546A" w:themeColor="text2"/>
                        <w:sz w:val="36"/>
                        <w:szCs w:val="36"/>
                      </w:rPr>
                      <w:t>1.0</w:t>
                    </w:r>
                  </w:sdtContent>
                </w:sdt>
                <w:r w:rsidRPr="009C5EBF">
                  <w:rPr>
                    <w:rFonts w:eastAsiaTheme="majorEastAsia" w:cs="Arial"/>
                    <w:noProof/>
                    <w:color w:val="44546A" w:themeColor="text2"/>
                    <w:sz w:val="36"/>
                    <w:szCs w:val="36"/>
                  </w:rPr>
                  <w:t xml:space="preserve"> - ISSUED FOR USE</w:t>
                </w:r>
              </w:p>
            </w:tc>
          </w:tr>
          <w:tr w:rsidR="00995493" w14:paraId="6A82FF57" w14:textId="77777777" w:rsidTr="002F6536">
            <w:trPr>
              <w:trHeight w:val="2448"/>
            </w:trPr>
            <w:tc>
              <w:tcPr>
                <w:tcW w:w="5395" w:type="dxa"/>
                <w:vAlign w:val="center"/>
              </w:tcPr>
              <w:p w14:paraId="7510622A" w14:textId="77777777" w:rsidR="00995493" w:rsidRDefault="00995493" w:rsidP="002F6536">
                <w:pPr>
                  <w:jc w:val="center"/>
                </w:pPr>
              </w:p>
            </w:tc>
            <w:tc>
              <w:tcPr>
                <w:tcW w:w="5395" w:type="dxa"/>
                <w:vAlign w:val="center"/>
              </w:tcPr>
              <w:p w14:paraId="1092CB03" w14:textId="77777777" w:rsidR="00995493" w:rsidRPr="009C5EBF" w:rsidRDefault="00995493" w:rsidP="002F6536">
                <w:pPr>
                  <w:jc w:val="center"/>
                  <w:rPr>
                    <w:color w:val="44546A" w:themeColor="text2"/>
                  </w:rPr>
                </w:pPr>
              </w:p>
            </w:tc>
          </w:tr>
          <w:tr w:rsidR="00995493" w14:paraId="1F23C530" w14:textId="77777777" w:rsidTr="002F6536">
            <w:tc>
              <w:tcPr>
                <w:tcW w:w="5395" w:type="dxa"/>
              </w:tcPr>
              <w:p w14:paraId="3E8A90DC" w14:textId="77777777" w:rsidR="00995493" w:rsidRDefault="00995493" w:rsidP="002F6536">
                <w:pPr>
                  <w:jc w:val="center"/>
                </w:pPr>
                <w:r w:rsidRPr="009C5EBF">
                  <w:rPr>
                    <w:rFonts w:eastAsiaTheme="majorEastAsia" w:cs="Arial"/>
                    <w:b/>
                    <w:bCs/>
                    <w:noProof/>
                    <w:color w:val="44546A" w:themeColor="text2"/>
                    <w:sz w:val="16"/>
                    <w:szCs w:val="16"/>
                  </w:rPr>
                  <w:t>PERMIT STAMP</w:t>
                </w:r>
              </w:p>
            </w:tc>
            <w:tc>
              <w:tcPr>
                <w:tcW w:w="5395" w:type="dxa"/>
              </w:tcPr>
              <w:p w14:paraId="64E4231C" w14:textId="77777777" w:rsidR="00995493" w:rsidRPr="009C5EBF" w:rsidRDefault="00995493" w:rsidP="002F6536">
                <w:pPr>
                  <w:jc w:val="center"/>
                  <w:rPr>
                    <w:color w:val="44546A" w:themeColor="text2"/>
                  </w:rPr>
                </w:pPr>
                <w:r w:rsidRPr="009C5EBF">
                  <w:rPr>
                    <w:rFonts w:eastAsiaTheme="majorEastAsia" w:cs="Arial"/>
                    <w:b/>
                    <w:bCs/>
                    <w:noProof/>
                    <w:color w:val="44546A" w:themeColor="text2"/>
                    <w:sz w:val="16"/>
                    <w:szCs w:val="16"/>
                  </w:rPr>
                  <w:t>ENGINEER’S STAMP</w:t>
                </w:r>
              </w:p>
            </w:tc>
          </w:tr>
          <w:tr w:rsidR="00995493" w14:paraId="3C18E00F" w14:textId="77777777" w:rsidTr="002F6536">
            <w:tc>
              <w:tcPr>
                <w:tcW w:w="10790" w:type="dxa"/>
                <w:gridSpan w:val="2"/>
              </w:tcPr>
              <w:p w14:paraId="3A507803" w14:textId="77777777" w:rsidR="00995493" w:rsidRPr="009C5EBF" w:rsidRDefault="00995493" w:rsidP="002F6536">
                <w:pPr>
                  <w:spacing w:before="120"/>
                  <w:jc w:val="center"/>
                  <w:rPr>
                    <w:color w:val="44546A" w:themeColor="text2"/>
                  </w:rPr>
                </w:pPr>
              </w:p>
            </w:tc>
          </w:tr>
        </w:tbl>
        <w:p w14:paraId="2158788B" w14:textId="77777777" w:rsidR="00995493" w:rsidRPr="001A33B5" w:rsidRDefault="00995493" w:rsidP="002F6536">
          <w:r>
            <w:rPr>
              <w:rFonts w:eastAsia="SimSun" w:cs="Arial"/>
              <w:noProof/>
              <w:color w:val="A6A6A6" w:themeColor="background1" w:themeShade="A6"/>
              <w:sz w:val="14"/>
              <w:szCs w:val="14"/>
              <w:lang w:eastAsia="zh-CN"/>
            </w:rPr>
            <w:drawing>
              <wp:anchor distT="0" distB="0" distL="114300" distR="114300" simplePos="0" relativeHeight="251663360" behindDoc="0" locked="0" layoutInCell="1" allowOverlap="1" wp14:anchorId="572994C9" wp14:editId="713DBB5B">
                <wp:simplePos x="0" y="0"/>
                <wp:positionH relativeFrom="page">
                  <wp:posOffset>458470</wp:posOffset>
                </wp:positionH>
                <wp:positionV relativeFrom="page">
                  <wp:posOffset>9329420</wp:posOffset>
                </wp:positionV>
                <wp:extent cx="877824" cy="246888"/>
                <wp:effectExtent l="0" t="0" r="0" b="1270"/>
                <wp:wrapNone/>
                <wp:docPr id="14" name="Picture 14" descr="A picture containing shap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A picture containing shape&#10;&#10;Description automatically generated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" r="51959" b="7913"/>
                        <a:stretch/>
                      </pic:blipFill>
                      <pic:spPr bwMode="auto">
                        <a:xfrm>
                          <a:off x="0" y="0"/>
                          <a:ext cx="877824" cy="2468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A151ED9" w14:textId="77777777" w:rsidR="00995493" w:rsidRDefault="00995493">
          <w:pPr>
            <w:rPr>
              <w:bCs/>
              <w:color w:val="44546A" w:themeColor="text2"/>
              <w:sz w:val="48"/>
              <w:szCs w:val="48"/>
            </w:rPr>
          </w:pPr>
          <w:r>
            <w:rPr>
              <w:bCs/>
              <w:color w:val="44546A" w:themeColor="text2"/>
              <w:sz w:val="48"/>
              <w:szCs w:val="48"/>
            </w:rPr>
            <w:br w:type="page"/>
          </w:r>
        </w:p>
      </w:sdtContent>
    </w:sdt>
    <w:bookmarkStart w:id="0" w:name="_Toc7467799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90263454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  <w:color w:val="000000"/>
          <w:sz w:val="24"/>
          <w:szCs w:val="24"/>
        </w:rPr>
      </w:sdtEndPr>
      <w:sdtContent>
        <w:p w14:paraId="774D4711" w14:textId="77777777" w:rsidR="00E83147" w:rsidRPr="00E83147" w:rsidRDefault="00E83147" w:rsidP="00E83147">
          <w:pPr>
            <w:pStyle w:val="Heading1"/>
            <w:rPr>
              <w:rStyle w:val="Heading1Char"/>
            </w:rPr>
          </w:pPr>
          <w:r w:rsidRPr="00E83147">
            <w:rPr>
              <w:rStyle w:val="Heading1Char"/>
            </w:rPr>
            <w:t>Table of Contents</w:t>
          </w:r>
          <w:bookmarkEnd w:id="0"/>
        </w:p>
        <w:p w14:paraId="7167129C" w14:textId="6593D950" w:rsidR="008F5000" w:rsidRDefault="00E83147">
          <w:pPr>
            <w:pStyle w:val="TOC1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77993" w:history="1">
            <w:r w:rsidR="008F5000" w:rsidRPr="00851284">
              <w:rPr>
                <w:rStyle w:val="Hyperlink"/>
                <w:noProof/>
              </w:rPr>
              <w:t>Table of Contents</w:t>
            </w:r>
            <w:r w:rsidR="008F5000">
              <w:rPr>
                <w:noProof/>
                <w:webHidden/>
              </w:rPr>
              <w:tab/>
            </w:r>
            <w:r w:rsidR="008F5000">
              <w:rPr>
                <w:noProof/>
                <w:webHidden/>
              </w:rPr>
              <w:fldChar w:fldCharType="begin"/>
            </w:r>
            <w:r w:rsidR="008F5000">
              <w:rPr>
                <w:noProof/>
                <w:webHidden/>
              </w:rPr>
              <w:instrText xml:space="preserve"> PAGEREF _Toc74677993 \h </w:instrText>
            </w:r>
            <w:r w:rsidR="008F5000">
              <w:rPr>
                <w:noProof/>
                <w:webHidden/>
              </w:rPr>
            </w:r>
            <w:r w:rsidR="008F5000"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1</w:t>
            </w:r>
            <w:r w:rsidR="008F5000">
              <w:rPr>
                <w:noProof/>
                <w:webHidden/>
              </w:rPr>
              <w:fldChar w:fldCharType="end"/>
            </w:r>
          </w:hyperlink>
        </w:p>
        <w:p w14:paraId="1A41DEF7" w14:textId="77961149" w:rsidR="008F5000" w:rsidRDefault="00E94E61">
          <w:pPr>
            <w:pStyle w:val="TOC2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7994" w:history="1">
            <w:r w:rsidR="008F5000" w:rsidRPr="00851284">
              <w:rPr>
                <w:rStyle w:val="Hyperlink"/>
                <w:noProof/>
              </w:rPr>
              <w:t>Version Log</w:t>
            </w:r>
            <w:r w:rsidR="008F5000">
              <w:rPr>
                <w:noProof/>
                <w:webHidden/>
              </w:rPr>
              <w:tab/>
            </w:r>
            <w:r w:rsidR="008F5000">
              <w:rPr>
                <w:noProof/>
                <w:webHidden/>
              </w:rPr>
              <w:fldChar w:fldCharType="begin"/>
            </w:r>
            <w:r w:rsidR="008F5000">
              <w:rPr>
                <w:noProof/>
                <w:webHidden/>
              </w:rPr>
              <w:instrText xml:space="preserve"> PAGEREF _Toc74677994 \h </w:instrText>
            </w:r>
            <w:r w:rsidR="008F5000">
              <w:rPr>
                <w:noProof/>
                <w:webHidden/>
              </w:rPr>
            </w:r>
            <w:r w:rsidR="008F5000"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2</w:t>
            </w:r>
            <w:r w:rsidR="008F5000">
              <w:rPr>
                <w:noProof/>
                <w:webHidden/>
              </w:rPr>
              <w:fldChar w:fldCharType="end"/>
            </w:r>
          </w:hyperlink>
        </w:p>
        <w:p w14:paraId="6C13599B" w14:textId="5F428F4C" w:rsidR="008F5000" w:rsidRDefault="00E94E61">
          <w:pPr>
            <w:pStyle w:val="TOC2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7995" w:history="1">
            <w:r w:rsidR="008F5000" w:rsidRPr="00851284">
              <w:rPr>
                <w:rStyle w:val="Hyperlink"/>
                <w:noProof/>
              </w:rPr>
              <w:t>Figures</w:t>
            </w:r>
            <w:r w:rsidR="008F5000">
              <w:rPr>
                <w:noProof/>
                <w:webHidden/>
              </w:rPr>
              <w:tab/>
            </w:r>
            <w:r w:rsidR="008F5000">
              <w:rPr>
                <w:noProof/>
                <w:webHidden/>
              </w:rPr>
              <w:fldChar w:fldCharType="begin"/>
            </w:r>
            <w:r w:rsidR="008F5000">
              <w:rPr>
                <w:noProof/>
                <w:webHidden/>
              </w:rPr>
              <w:instrText xml:space="preserve"> PAGEREF _Toc74677995 \h </w:instrText>
            </w:r>
            <w:r w:rsidR="008F5000">
              <w:rPr>
                <w:noProof/>
                <w:webHidden/>
              </w:rPr>
            </w:r>
            <w:r w:rsidR="008F5000"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3</w:t>
            </w:r>
            <w:r w:rsidR="008F5000">
              <w:rPr>
                <w:noProof/>
                <w:webHidden/>
              </w:rPr>
              <w:fldChar w:fldCharType="end"/>
            </w:r>
          </w:hyperlink>
        </w:p>
        <w:p w14:paraId="3D619222" w14:textId="2D8D0968" w:rsidR="008F5000" w:rsidRDefault="00E94E61">
          <w:pPr>
            <w:pStyle w:val="TOC2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7996" w:history="1">
            <w:r w:rsidR="008F5000" w:rsidRPr="00851284">
              <w:rPr>
                <w:rStyle w:val="Hyperlink"/>
                <w:noProof/>
              </w:rPr>
              <w:t>Tables</w:t>
            </w:r>
            <w:r w:rsidR="008F5000">
              <w:rPr>
                <w:noProof/>
                <w:webHidden/>
              </w:rPr>
              <w:tab/>
            </w:r>
            <w:r w:rsidR="008F5000">
              <w:rPr>
                <w:noProof/>
                <w:webHidden/>
              </w:rPr>
              <w:fldChar w:fldCharType="begin"/>
            </w:r>
            <w:r w:rsidR="008F5000">
              <w:rPr>
                <w:noProof/>
                <w:webHidden/>
              </w:rPr>
              <w:instrText xml:space="preserve"> PAGEREF _Toc74677996 \h </w:instrText>
            </w:r>
            <w:r w:rsidR="008F5000">
              <w:rPr>
                <w:noProof/>
                <w:webHidden/>
              </w:rPr>
            </w:r>
            <w:r w:rsidR="008F5000"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3</w:t>
            </w:r>
            <w:r w:rsidR="008F5000">
              <w:rPr>
                <w:noProof/>
                <w:webHidden/>
              </w:rPr>
              <w:fldChar w:fldCharType="end"/>
            </w:r>
          </w:hyperlink>
        </w:p>
        <w:p w14:paraId="633001E2" w14:textId="43859546" w:rsidR="008F5000" w:rsidRDefault="00E94E61">
          <w:pPr>
            <w:pStyle w:val="TOC2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7997" w:history="1">
            <w:r w:rsidR="008F5000" w:rsidRPr="00851284">
              <w:rPr>
                <w:rStyle w:val="Hyperlink"/>
                <w:noProof/>
              </w:rPr>
              <w:t>Equations</w:t>
            </w:r>
            <w:r w:rsidR="008F5000">
              <w:rPr>
                <w:noProof/>
                <w:webHidden/>
              </w:rPr>
              <w:tab/>
            </w:r>
            <w:r w:rsidR="008F5000">
              <w:rPr>
                <w:noProof/>
                <w:webHidden/>
              </w:rPr>
              <w:fldChar w:fldCharType="begin"/>
            </w:r>
            <w:r w:rsidR="008F5000">
              <w:rPr>
                <w:noProof/>
                <w:webHidden/>
              </w:rPr>
              <w:instrText xml:space="preserve"> PAGEREF _Toc74677997 \h </w:instrText>
            </w:r>
            <w:r w:rsidR="008F5000">
              <w:rPr>
                <w:noProof/>
                <w:webHidden/>
              </w:rPr>
            </w:r>
            <w:r w:rsidR="008F5000"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3</w:t>
            </w:r>
            <w:r w:rsidR="008F5000">
              <w:rPr>
                <w:noProof/>
                <w:webHidden/>
              </w:rPr>
              <w:fldChar w:fldCharType="end"/>
            </w:r>
          </w:hyperlink>
        </w:p>
        <w:p w14:paraId="43C52BA5" w14:textId="39B1C5F8" w:rsidR="008F5000" w:rsidRDefault="00E94E61">
          <w:pPr>
            <w:pStyle w:val="TOC2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7998" w:history="1">
            <w:r w:rsidR="008F5000" w:rsidRPr="00851284">
              <w:rPr>
                <w:rStyle w:val="Hyperlink"/>
                <w:noProof/>
              </w:rPr>
              <w:t>Acronyms</w:t>
            </w:r>
            <w:r w:rsidR="008F5000">
              <w:rPr>
                <w:noProof/>
                <w:webHidden/>
              </w:rPr>
              <w:tab/>
            </w:r>
            <w:r w:rsidR="008F5000">
              <w:rPr>
                <w:noProof/>
                <w:webHidden/>
              </w:rPr>
              <w:fldChar w:fldCharType="begin"/>
            </w:r>
            <w:r w:rsidR="008F5000">
              <w:rPr>
                <w:noProof/>
                <w:webHidden/>
              </w:rPr>
              <w:instrText xml:space="preserve"> PAGEREF _Toc74677998 \h </w:instrText>
            </w:r>
            <w:r w:rsidR="008F5000">
              <w:rPr>
                <w:noProof/>
                <w:webHidden/>
              </w:rPr>
            </w:r>
            <w:r w:rsidR="008F5000"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4</w:t>
            </w:r>
            <w:r w:rsidR="008F5000">
              <w:rPr>
                <w:noProof/>
                <w:webHidden/>
              </w:rPr>
              <w:fldChar w:fldCharType="end"/>
            </w:r>
          </w:hyperlink>
        </w:p>
        <w:p w14:paraId="7E282C09" w14:textId="6D6836CA" w:rsidR="008F5000" w:rsidRDefault="00E94E61">
          <w:pPr>
            <w:pStyle w:val="TOC1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7999" w:history="1">
            <w:r w:rsidR="008F5000" w:rsidRPr="00851284">
              <w:rPr>
                <w:rStyle w:val="Hyperlink"/>
                <w:noProof/>
              </w:rPr>
              <w:t>Test Setup</w:t>
            </w:r>
            <w:r w:rsidR="008F5000">
              <w:rPr>
                <w:noProof/>
                <w:webHidden/>
              </w:rPr>
              <w:tab/>
            </w:r>
            <w:r w:rsidR="008F5000">
              <w:rPr>
                <w:noProof/>
                <w:webHidden/>
              </w:rPr>
              <w:fldChar w:fldCharType="begin"/>
            </w:r>
            <w:r w:rsidR="008F5000">
              <w:rPr>
                <w:noProof/>
                <w:webHidden/>
              </w:rPr>
              <w:instrText xml:space="preserve"> PAGEREF _Toc74677999 \h </w:instrText>
            </w:r>
            <w:r w:rsidR="008F5000">
              <w:rPr>
                <w:noProof/>
                <w:webHidden/>
              </w:rPr>
            </w:r>
            <w:r w:rsidR="008F5000"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5</w:t>
            </w:r>
            <w:r w:rsidR="008F5000">
              <w:rPr>
                <w:noProof/>
                <w:webHidden/>
              </w:rPr>
              <w:fldChar w:fldCharType="end"/>
            </w:r>
          </w:hyperlink>
        </w:p>
        <w:p w14:paraId="662E3FF7" w14:textId="040C62CC" w:rsidR="008F5000" w:rsidRDefault="00E94E61">
          <w:pPr>
            <w:pStyle w:val="TOC1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8000" w:history="1">
            <w:r w:rsidR="008F5000" w:rsidRPr="00851284">
              <w:rPr>
                <w:rStyle w:val="Hyperlink"/>
                <w:noProof/>
              </w:rPr>
              <w:t>Test Procedures</w:t>
            </w:r>
            <w:r w:rsidR="008F5000">
              <w:rPr>
                <w:noProof/>
                <w:webHidden/>
              </w:rPr>
              <w:tab/>
            </w:r>
            <w:r w:rsidR="008F5000">
              <w:rPr>
                <w:noProof/>
                <w:webHidden/>
              </w:rPr>
              <w:fldChar w:fldCharType="begin"/>
            </w:r>
            <w:r w:rsidR="008F5000">
              <w:rPr>
                <w:noProof/>
                <w:webHidden/>
              </w:rPr>
              <w:instrText xml:space="preserve"> PAGEREF _Toc74678000 \h </w:instrText>
            </w:r>
            <w:r w:rsidR="008F5000">
              <w:rPr>
                <w:noProof/>
                <w:webHidden/>
              </w:rPr>
            </w:r>
            <w:r w:rsidR="008F5000"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5</w:t>
            </w:r>
            <w:r w:rsidR="008F5000">
              <w:rPr>
                <w:noProof/>
                <w:webHidden/>
              </w:rPr>
              <w:fldChar w:fldCharType="end"/>
            </w:r>
          </w:hyperlink>
        </w:p>
        <w:p w14:paraId="1758D9C0" w14:textId="585CD5F2" w:rsidR="008F5000" w:rsidRDefault="00E94E61">
          <w:pPr>
            <w:pStyle w:val="TOC3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8001" w:history="1">
            <w:r w:rsidR="008F5000" w:rsidRPr="00851284">
              <w:rPr>
                <w:rStyle w:val="Hyperlink"/>
                <w:noProof/>
              </w:rPr>
              <w:t>Test 1 Dat-files generation.</w:t>
            </w:r>
            <w:r w:rsidR="008F5000">
              <w:rPr>
                <w:noProof/>
                <w:webHidden/>
              </w:rPr>
              <w:tab/>
            </w:r>
            <w:r w:rsidR="008F5000">
              <w:rPr>
                <w:noProof/>
                <w:webHidden/>
              </w:rPr>
              <w:fldChar w:fldCharType="begin"/>
            </w:r>
            <w:r w:rsidR="008F5000">
              <w:rPr>
                <w:noProof/>
                <w:webHidden/>
              </w:rPr>
              <w:instrText xml:space="preserve"> PAGEREF _Toc74678001 \h </w:instrText>
            </w:r>
            <w:r w:rsidR="008F5000">
              <w:rPr>
                <w:noProof/>
                <w:webHidden/>
              </w:rPr>
            </w:r>
            <w:r w:rsidR="008F5000"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5</w:t>
            </w:r>
            <w:r w:rsidR="008F5000">
              <w:rPr>
                <w:noProof/>
                <w:webHidden/>
              </w:rPr>
              <w:fldChar w:fldCharType="end"/>
            </w:r>
          </w:hyperlink>
        </w:p>
        <w:p w14:paraId="46A64742" w14:textId="1BAFE112" w:rsidR="008F5000" w:rsidRDefault="00E94E61">
          <w:pPr>
            <w:pStyle w:val="TOC3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8002" w:history="1">
            <w:r w:rsidR="008F5000" w:rsidRPr="00851284">
              <w:rPr>
                <w:rStyle w:val="Hyperlink"/>
                <w:noProof/>
              </w:rPr>
              <w:t>Test 2 FpBuilder in xBlp mode</w:t>
            </w:r>
            <w:r w:rsidR="008F5000">
              <w:rPr>
                <w:noProof/>
                <w:webHidden/>
              </w:rPr>
              <w:tab/>
            </w:r>
            <w:r w:rsidR="008F5000">
              <w:rPr>
                <w:noProof/>
                <w:webHidden/>
              </w:rPr>
              <w:fldChar w:fldCharType="begin"/>
            </w:r>
            <w:r w:rsidR="008F5000">
              <w:rPr>
                <w:noProof/>
                <w:webHidden/>
              </w:rPr>
              <w:instrText xml:space="preserve"> PAGEREF _Toc74678002 \h </w:instrText>
            </w:r>
            <w:r w:rsidR="008F5000">
              <w:rPr>
                <w:noProof/>
                <w:webHidden/>
              </w:rPr>
            </w:r>
            <w:r w:rsidR="008F5000"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5</w:t>
            </w:r>
            <w:r w:rsidR="008F5000">
              <w:rPr>
                <w:noProof/>
                <w:webHidden/>
              </w:rPr>
              <w:fldChar w:fldCharType="end"/>
            </w:r>
          </w:hyperlink>
        </w:p>
        <w:p w14:paraId="740884C4" w14:textId="3236F180" w:rsidR="008F5000" w:rsidRDefault="00E94E61">
          <w:pPr>
            <w:pStyle w:val="TOC3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8003" w:history="1">
            <w:r w:rsidR="008F5000" w:rsidRPr="00851284">
              <w:rPr>
                <w:rStyle w:val="Hyperlink"/>
                <w:noProof/>
              </w:rPr>
              <w:t>Test 3 Beacons assessment</w:t>
            </w:r>
            <w:r w:rsidR="008F5000">
              <w:rPr>
                <w:noProof/>
                <w:webHidden/>
              </w:rPr>
              <w:tab/>
            </w:r>
            <w:r w:rsidR="008F5000">
              <w:rPr>
                <w:noProof/>
                <w:webHidden/>
              </w:rPr>
              <w:fldChar w:fldCharType="begin"/>
            </w:r>
            <w:r w:rsidR="008F5000">
              <w:rPr>
                <w:noProof/>
                <w:webHidden/>
              </w:rPr>
              <w:instrText xml:space="preserve"> PAGEREF _Toc74678003 \h </w:instrText>
            </w:r>
            <w:r w:rsidR="008F5000">
              <w:rPr>
                <w:noProof/>
                <w:webHidden/>
              </w:rPr>
            </w:r>
            <w:r w:rsidR="008F5000"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6</w:t>
            </w:r>
            <w:r w:rsidR="008F5000">
              <w:rPr>
                <w:noProof/>
                <w:webHidden/>
              </w:rPr>
              <w:fldChar w:fldCharType="end"/>
            </w:r>
          </w:hyperlink>
        </w:p>
        <w:p w14:paraId="05DA5296" w14:textId="00ACD6EC" w:rsidR="008F5000" w:rsidRDefault="00E94E61">
          <w:pPr>
            <w:pStyle w:val="TOC3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8004" w:history="1">
            <w:r w:rsidR="008F5000" w:rsidRPr="00851284">
              <w:rPr>
                <w:rStyle w:val="Hyperlink"/>
                <w:noProof/>
              </w:rPr>
              <w:t>Test 4 Integral test.</w:t>
            </w:r>
            <w:r w:rsidR="008F5000">
              <w:rPr>
                <w:noProof/>
                <w:webHidden/>
              </w:rPr>
              <w:tab/>
            </w:r>
            <w:r w:rsidR="008F5000">
              <w:rPr>
                <w:noProof/>
                <w:webHidden/>
              </w:rPr>
              <w:fldChar w:fldCharType="begin"/>
            </w:r>
            <w:r w:rsidR="008F5000">
              <w:rPr>
                <w:noProof/>
                <w:webHidden/>
              </w:rPr>
              <w:instrText xml:space="preserve"> PAGEREF _Toc74678004 \h </w:instrText>
            </w:r>
            <w:r w:rsidR="008F5000">
              <w:rPr>
                <w:noProof/>
                <w:webHidden/>
              </w:rPr>
            </w:r>
            <w:r w:rsidR="008F5000"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7</w:t>
            </w:r>
            <w:r w:rsidR="008F5000">
              <w:rPr>
                <w:noProof/>
                <w:webHidden/>
              </w:rPr>
              <w:fldChar w:fldCharType="end"/>
            </w:r>
          </w:hyperlink>
        </w:p>
        <w:p w14:paraId="239EEFE1" w14:textId="6A6FA007" w:rsidR="008F5000" w:rsidRDefault="00E94E61">
          <w:pPr>
            <w:pStyle w:val="TOC1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8005" w:history="1">
            <w:r w:rsidR="008F5000" w:rsidRPr="00851284">
              <w:rPr>
                <w:rStyle w:val="Hyperlink"/>
                <w:noProof/>
              </w:rPr>
              <w:t>Appendices</w:t>
            </w:r>
            <w:r w:rsidR="008F5000">
              <w:rPr>
                <w:noProof/>
                <w:webHidden/>
              </w:rPr>
              <w:tab/>
            </w:r>
            <w:r w:rsidR="008F5000">
              <w:rPr>
                <w:noProof/>
                <w:webHidden/>
              </w:rPr>
              <w:fldChar w:fldCharType="begin"/>
            </w:r>
            <w:r w:rsidR="008F5000">
              <w:rPr>
                <w:noProof/>
                <w:webHidden/>
              </w:rPr>
              <w:instrText xml:space="preserve"> PAGEREF _Toc74678005 \h </w:instrText>
            </w:r>
            <w:r w:rsidR="008F5000">
              <w:rPr>
                <w:noProof/>
                <w:webHidden/>
              </w:rPr>
            </w:r>
            <w:r w:rsidR="008F5000"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8</w:t>
            </w:r>
            <w:r w:rsidR="008F5000">
              <w:rPr>
                <w:noProof/>
                <w:webHidden/>
              </w:rPr>
              <w:fldChar w:fldCharType="end"/>
            </w:r>
          </w:hyperlink>
        </w:p>
        <w:p w14:paraId="236544BC" w14:textId="5BEFA5B7" w:rsidR="008F5000" w:rsidRDefault="00E94E61">
          <w:pPr>
            <w:pStyle w:val="TOC2"/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74678006" w:history="1">
            <w:r w:rsidR="008F5000" w:rsidRPr="00851284">
              <w:rPr>
                <w:rStyle w:val="Hyperlink"/>
                <w:noProof/>
              </w:rPr>
              <w:t>Appendix A</w:t>
            </w:r>
            <w:r w:rsidR="008F5000">
              <w:rPr>
                <w:noProof/>
                <w:webHidden/>
              </w:rPr>
              <w:tab/>
            </w:r>
            <w:r w:rsidR="008F5000">
              <w:rPr>
                <w:noProof/>
                <w:webHidden/>
              </w:rPr>
              <w:fldChar w:fldCharType="begin"/>
            </w:r>
            <w:r w:rsidR="008F5000">
              <w:rPr>
                <w:noProof/>
                <w:webHidden/>
              </w:rPr>
              <w:instrText xml:space="preserve"> PAGEREF _Toc74678006 \h </w:instrText>
            </w:r>
            <w:r w:rsidR="008F5000">
              <w:rPr>
                <w:noProof/>
                <w:webHidden/>
              </w:rPr>
            </w:r>
            <w:r w:rsidR="008F5000">
              <w:rPr>
                <w:noProof/>
                <w:webHidden/>
              </w:rPr>
              <w:fldChar w:fldCharType="separate"/>
            </w:r>
            <w:r w:rsidR="00A67317">
              <w:rPr>
                <w:noProof/>
                <w:webHidden/>
              </w:rPr>
              <w:t>8</w:t>
            </w:r>
            <w:r w:rsidR="008F5000">
              <w:rPr>
                <w:noProof/>
                <w:webHidden/>
              </w:rPr>
              <w:fldChar w:fldCharType="end"/>
            </w:r>
          </w:hyperlink>
        </w:p>
        <w:p w14:paraId="20AED56D" w14:textId="7F0AAA66" w:rsidR="00E83147" w:rsidRDefault="00E83147">
          <w:r>
            <w:rPr>
              <w:b/>
              <w:bCs/>
              <w:noProof/>
            </w:rPr>
            <w:fldChar w:fldCharType="end"/>
          </w:r>
        </w:p>
      </w:sdtContent>
    </w:sdt>
    <w:p w14:paraId="6E3E75AF" w14:textId="77777777" w:rsidR="00ED3933" w:rsidRDefault="00ED393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D35B887" w14:textId="77777777" w:rsidR="00A164D6" w:rsidRDefault="00FE426A" w:rsidP="00475EAF">
      <w:pPr>
        <w:pStyle w:val="Heading2"/>
      </w:pPr>
      <w:r>
        <w:lastRenderedPageBreak/>
        <w:t xml:space="preserve"> </w:t>
      </w:r>
      <w:bookmarkStart w:id="1" w:name="_Toc74677994"/>
      <w:r w:rsidR="00A164D6">
        <w:t>Version Log</w:t>
      </w:r>
      <w:bookmarkEnd w:id="1"/>
    </w:p>
    <w:tbl>
      <w:tblPr>
        <w:tblStyle w:val="GridTable4-Accent1"/>
        <w:tblW w:w="10795" w:type="dxa"/>
        <w:tblLook w:val="04A0" w:firstRow="1" w:lastRow="0" w:firstColumn="1" w:lastColumn="0" w:noHBand="0" w:noVBand="1"/>
      </w:tblPr>
      <w:tblGrid>
        <w:gridCol w:w="991"/>
        <w:gridCol w:w="1389"/>
        <w:gridCol w:w="1728"/>
        <w:gridCol w:w="1728"/>
        <w:gridCol w:w="4959"/>
      </w:tblGrid>
      <w:tr w:rsidR="00A31509" w14:paraId="1E2667EB" w14:textId="77777777" w:rsidTr="00A3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40F4F9EB" w14:textId="77777777" w:rsidR="00A31509" w:rsidRDefault="00A31509" w:rsidP="006B110F">
            <w:r>
              <w:t>Version</w:t>
            </w:r>
          </w:p>
        </w:tc>
        <w:tc>
          <w:tcPr>
            <w:tcW w:w="1389" w:type="dxa"/>
          </w:tcPr>
          <w:p w14:paraId="11249559" w14:textId="77777777" w:rsidR="00A31509" w:rsidRDefault="00A31509" w:rsidP="006B1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Date</w:t>
            </w:r>
          </w:p>
          <w:p w14:paraId="43823D2A" w14:textId="77777777" w:rsidR="0045740E" w:rsidRDefault="0045740E" w:rsidP="006B1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(D/M/Y/</w:t>
            </w:r>
          </w:p>
        </w:tc>
        <w:tc>
          <w:tcPr>
            <w:tcW w:w="1728" w:type="dxa"/>
          </w:tcPr>
          <w:p w14:paraId="7671592F" w14:textId="77777777" w:rsidR="00A31509" w:rsidRDefault="00A31509" w:rsidP="006B1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728" w:type="dxa"/>
          </w:tcPr>
          <w:p w14:paraId="7577539C" w14:textId="77777777" w:rsidR="00A31509" w:rsidRDefault="00A31509" w:rsidP="006B1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Checker</w:t>
            </w:r>
          </w:p>
        </w:tc>
        <w:tc>
          <w:tcPr>
            <w:tcW w:w="4959" w:type="dxa"/>
          </w:tcPr>
          <w:p w14:paraId="7DCF8B78" w14:textId="77777777" w:rsidR="00A31509" w:rsidRDefault="00A31509" w:rsidP="006B11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Description</w:t>
            </w:r>
          </w:p>
        </w:tc>
      </w:tr>
      <w:tr w:rsidR="0044363C" w14:paraId="7B2F3B31" w14:textId="77777777" w:rsidTr="00A3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2E520B18" w14:textId="34B5C05D" w:rsidR="0044363C" w:rsidRPr="00A164D6" w:rsidRDefault="0044363C" w:rsidP="006B110F">
            <w:r>
              <w:t>1.0</w:t>
            </w:r>
          </w:p>
        </w:tc>
        <w:tc>
          <w:tcPr>
            <w:tcW w:w="1389" w:type="dxa"/>
          </w:tcPr>
          <w:p w14:paraId="1C805ED4" w14:textId="0303F68E" w:rsidR="0044363C" w:rsidRDefault="0044363C" w:rsidP="006B1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15/06/2021</w:t>
            </w:r>
          </w:p>
        </w:tc>
        <w:tc>
          <w:tcPr>
            <w:tcW w:w="1728" w:type="dxa"/>
          </w:tcPr>
          <w:p w14:paraId="03C2ACF5" w14:textId="58377F0B" w:rsidR="0044363C" w:rsidRDefault="0044363C" w:rsidP="006B1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D. Churikov</w:t>
            </w:r>
          </w:p>
        </w:tc>
        <w:tc>
          <w:tcPr>
            <w:tcW w:w="1728" w:type="dxa"/>
          </w:tcPr>
          <w:p w14:paraId="5E71E07C" w14:textId="77777777" w:rsidR="0044363C" w:rsidRDefault="0044363C" w:rsidP="006B1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9" w:type="dxa"/>
          </w:tcPr>
          <w:p w14:paraId="51BDD8B3" w14:textId="17B4B751" w:rsidR="0044363C" w:rsidRDefault="00510641" w:rsidP="006B11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Test report template version</w:t>
            </w:r>
          </w:p>
        </w:tc>
      </w:tr>
    </w:tbl>
    <w:p w14:paraId="66BD90B2" w14:textId="77777777" w:rsidR="00A164D6" w:rsidRDefault="00A164D6" w:rsidP="00A164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006AA7" w14:textId="77777777" w:rsidR="00181856" w:rsidRDefault="00181856" w:rsidP="00E83147">
      <w:pPr>
        <w:pStyle w:val="Heading2"/>
      </w:pPr>
      <w:bookmarkStart w:id="2" w:name="_Toc74677998"/>
      <w:r>
        <w:lastRenderedPageBreak/>
        <w:t>Acronyms</w:t>
      </w:r>
      <w:bookmarkEnd w:id="2"/>
    </w:p>
    <w:tbl>
      <w:tblPr>
        <w:tblStyle w:val="GridTable4-Accent1"/>
        <w:tblW w:w="10885" w:type="dxa"/>
        <w:tblLook w:val="04A0" w:firstRow="1" w:lastRow="0" w:firstColumn="1" w:lastColumn="0" w:noHBand="0" w:noVBand="1"/>
      </w:tblPr>
      <w:tblGrid>
        <w:gridCol w:w="2965"/>
        <w:gridCol w:w="7920"/>
      </w:tblGrid>
      <w:tr w:rsidR="001715A5" w14:paraId="61CD457C" w14:textId="77777777" w:rsidTr="00A31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290837A6" w14:textId="77777777" w:rsidR="001715A5" w:rsidRDefault="001715A5" w:rsidP="00F51F42">
            <w:r>
              <w:t>Abbreviation</w:t>
            </w:r>
          </w:p>
        </w:tc>
        <w:tc>
          <w:tcPr>
            <w:tcW w:w="7920" w:type="dxa"/>
          </w:tcPr>
          <w:p w14:paraId="3B4BB0E0" w14:textId="77777777" w:rsidR="001715A5" w:rsidRDefault="001715A5" w:rsidP="00F51F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1715A5" w14:paraId="345520E0" w14:textId="77777777" w:rsidTr="00A31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AEF8429" w14:textId="77777777" w:rsidR="001715A5" w:rsidRDefault="001715A5" w:rsidP="00F51F42"/>
        </w:tc>
        <w:tc>
          <w:tcPr>
            <w:tcW w:w="7920" w:type="dxa"/>
          </w:tcPr>
          <w:p w14:paraId="71ADD1C3" w14:textId="77777777" w:rsidR="001715A5" w:rsidRDefault="001715A5" w:rsidP="00F51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5A5" w14:paraId="399BC79B" w14:textId="77777777" w:rsidTr="00A31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40DAEEBE" w14:textId="77777777" w:rsidR="001715A5" w:rsidRDefault="001715A5" w:rsidP="00F51F42"/>
        </w:tc>
        <w:tc>
          <w:tcPr>
            <w:tcW w:w="7920" w:type="dxa"/>
          </w:tcPr>
          <w:p w14:paraId="2A05BFCC" w14:textId="77777777" w:rsidR="001715A5" w:rsidRDefault="001715A5" w:rsidP="00F5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455EA0" w14:textId="77777777" w:rsidR="00181856" w:rsidRDefault="00181856"/>
    <w:p w14:paraId="084BE763" w14:textId="77777777" w:rsidR="00181856" w:rsidRDefault="00181856">
      <w:pPr>
        <w:sectPr w:rsidR="00181856" w:rsidSect="00CD3D2D">
          <w:headerReference w:type="default" r:id="rId11"/>
          <w:footerReference w:type="default" r:id="rId12"/>
          <w:pgSz w:w="12240" w:h="15840"/>
          <w:pgMar w:top="720" w:right="720" w:bottom="720" w:left="720" w:header="288" w:footer="288" w:gutter="0"/>
          <w:pgNumType w:start="0"/>
          <w:cols w:space="720"/>
          <w:titlePg/>
          <w:docGrid w:linePitch="360"/>
        </w:sectPr>
      </w:pPr>
    </w:p>
    <w:p w14:paraId="62F86A79" w14:textId="4C409941" w:rsidR="007C4195" w:rsidRDefault="00510641" w:rsidP="00DC529F">
      <w:pPr>
        <w:pStyle w:val="Heading1"/>
      </w:pPr>
      <w:r>
        <w:lastRenderedPageBreak/>
        <w:t>Test Setup</w:t>
      </w:r>
    </w:p>
    <w:p w14:paraId="43123A67" w14:textId="45110032" w:rsidR="008F5000" w:rsidRDefault="00510641">
      <w:r>
        <w:t>Release version:</w:t>
      </w:r>
    </w:p>
    <w:p w14:paraId="3C16A457" w14:textId="27B24954" w:rsidR="00510641" w:rsidRDefault="00510641" w:rsidP="00510641">
      <w:r>
        <w:t xml:space="preserve">Release </w:t>
      </w:r>
      <w:r>
        <w:t>candidate version</w:t>
      </w:r>
      <w:r>
        <w:t>:</w:t>
      </w:r>
      <w:r>
        <w:t xml:space="preserve"> &lt;if applied&gt;</w:t>
      </w:r>
    </w:p>
    <w:p w14:paraId="3C027BB7" w14:textId="408A0642" w:rsidR="00510641" w:rsidRDefault="00510641">
      <w:r>
        <w:t>Date:</w:t>
      </w:r>
    </w:p>
    <w:p w14:paraId="0A1EE23A" w14:textId="547DCC3D" w:rsidR="00510641" w:rsidRDefault="00510641">
      <w:r>
        <w:t>QA name:</w:t>
      </w:r>
    </w:p>
    <w:p w14:paraId="1BA8F548" w14:textId="77777777" w:rsidR="00510641" w:rsidRDefault="005106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14E8BED" w14:textId="6AA4272A" w:rsidR="005B35A6" w:rsidRDefault="00943FFD" w:rsidP="005B35A6">
      <w:pPr>
        <w:pStyle w:val="Heading1"/>
      </w:pPr>
      <w:bookmarkStart w:id="3" w:name="_Toc74678000"/>
      <w:r>
        <w:t xml:space="preserve">Test </w:t>
      </w:r>
      <w:bookmarkEnd w:id="3"/>
      <w:r w:rsidR="00510641">
        <w:t>Cases</w:t>
      </w:r>
    </w:p>
    <w:tbl>
      <w:tblPr>
        <w:tblStyle w:val="TableGrid"/>
        <w:tblW w:w="10070" w:type="dxa"/>
        <w:tblInd w:w="720" w:type="dxa"/>
        <w:tblLook w:val="04A0" w:firstRow="1" w:lastRow="0" w:firstColumn="1" w:lastColumn="0" w:noHBand="0" w:noVBand="1"/>
      </w:tblPr>
      <w:tblGrid>
        <w:gridCol w:w="468"/>
        <w:gridCol w:w="6997"/>
        <w:gridCol w:w="2605"/>
      </w:tblGrid>
      <w:tr w:rsidR="00510641" w:rsidRPr="00B32660" w14:paraId="34F2A32F" w14:textId="77777777" w:rsidTr="00510641">
        <w:tc>
          <w:tcPr>
            <w:tcW w:w="468" w:type="dxa"/>
          </w:tcPr>
          <w:p w14:paraId="51B9EC81" w14:textId="77777777" w:rsidR="00510641" w:rsidRPr="00B32660" w:rsidRDefault="00510641" w:rsidP="00B97979">
            <w:pPr>
              <w:pStyle w:val="ListParagraph"/>
              <w:ind w:left="0"/>
              <w:rPr>
                <w:b/>
              </w:rPr>
            </w:pPr>
            <w:r w:rsidRPr="00B32660">
              <w:rPr>
                <w:b/>
              </w:rPr>
              <w:t>№</w:t>
            </w:r>
          </w:p>
        </w:tc>
        <w:tc>
          <w:tcPr>
            <w:tcW w:w="6997" w:type="dxa"/>
          </w:tcPr>
          <w:p w14:paraId="64B30154" w14:textId="59D7A7D5" w:rsidR="00510641" w:rsidRPr="00B32660" w:rsidRDefault="00510641" w:rsidP="00B9797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2605" w:type="dxa"/>
          </w:tcPr>
          <w:p w14:paraId="4246E602" w14:textId="77777777" w:rsidR="00510641" w:rsidRPr="00B32660" w:rsidRDefault="00510641" w:rsidP="00B97979">
            <w:pPr>
              <w:pStyle w:val="ListParagraph"/>
              <w:ind w:left="0"/>
              <w:rPr>
                <w:b/>
              </w:rPr>
            </w:pPr>
            <w:r w:rsidRPr="00B32660">
              <w:rPr>
                <w:b/>
              </w:rPr>
              <w:t>Result</w:t>
            </w:r>
          </w:p>
        </w:tc>
      </w:tr>
      <w:tr w:rsidR="00510641" w:rsidRPr="00BC2965" w14:paraId="71FCE278" w14:textId="77777777" w:rsidTr="00510641">
        <w:trPr>
          <w:trHeight w:val="58"/>
        </w:trPr>
        <w:tc>
          <w:tcPr>
            <w:tcW w:w="468" w:type="dxa"/>
          </w:tcPr>
          <w:p w14:paraId="5B6B0E5A" w14:textId="79310624" w:rsidR="00510641" w:rsidRDefault="00510641" w:rsidP="00B97979">
            <w:r>
              <w:t>1</w:t>
            </w:r>
          </w:p>
        </w:tc>
        <w:tc>
          <w:tcPr>
            <w:tcW w:w="6997" w:type="dxa"/>
          </w:tcPr>
          <w:p w14:paraId="35126917" w14:textId="414E7025" w:rsidR="00510641" w:rsidRPr="0043795A" w:rsidRDefault="00510641" w:rsidP="00510641">
            <w:pPr>
              <w:pStyle w:val="Heading3"/>
            </w:pPr>
            <w:r>
              <w:t xml:space="preserve">Test 1 </w:t>
            </w:r>
            <w:proofErr w:type="spellStart"/>
            <w:r>
              <w:t>Dat</w:t>
            </w:r>
            <w:proofErr w:type="spellEnd"/>
            <w:r>
              <w:t>-files generation.</w:t>
            </w:r>
          </w:p>
        </w:tc>
        <w:tc>
          <w:tcPr>
            <w:tcW w:w="2605" w:type="dxa"/>
          </w:tcPr>
          <w:p w14:paraId="1E565B65" w14:textId="77777777" w:rsidR="00510641" w:rsidRDefault="00510641" w:rsidP="00B97979"/>
        </w:tc>
      </w:tr>
      <w:tr w:rsidR="00510641" w:rsidRPr="00BC2965" w14:paraId="20CE3E4E" w14:textId="77777777" w:rsidTr="00510641">
        <w:trPr>
          <w:trHeight w:val="58"/>
        </w:trPr>
        <w:tc>
          <w:tcPr>
            <w:tcW w:w="468" w:type="dxa"/>
          </w:tcPr>
          <w:p w14:paraId="0D88F8F4" w14:textId="68C596F3" w:rsidR="00510641" w:rsidRDefault="00510641" w:rsidP="00B97979">
            <w:r>
              <w:t>2</w:t>
            </w:r>
          </w:p>
        </w:tc>
        <w:tc>
          <w:tcPr>
            <w:tcW w:w="6997" w:type="dxa"/>
          </w:tcPr>
          <w:p w14:paraId="5AC356B8" w14:textId="4B5DA270" w:rsidR="00510641" w:rsidRDefault="00510641" w:rsidP="00510641">
            <w:pPr>
              <w:pStyle w:val="Heading3"/>
            </w:pPr>
            <w:r>
              <w:t xml:space="preserve">Test 2 </w:t>
            </w:r>
            <w:proofErr w:type="spellStart"/>
            <w:r>
              <w:t>FpBuilder</w:t>
            </w:r>
            <w:proofErr w:type="spellEnd"/>
            <w:r>
              <w:t xml:space="preserve"> in </w:t>
            </w:r>
            <w:proofErr w:type="spellStart"/>
            <w:r>
              <w:t>xBlp</w:t>
            </w:r>
            <w:proofErr w:type="spellEnd"/>
            <w:r>
              <w:t xml:space="preserve"> mode</w:t>
            </w:r>
          </w:p>
        </w:tc>
        <w:tc>
          <w:tcPr>
            <w:tcW w:w="2605" w:type="dxa"/>
          </w:tcPr>
          <w:p w14:paraId="12E2C5E3" w14:textId="77777777" w:rsidR="00510641" w:rsidRDefault="00510641" w:rsidP="00B97979"/>
        </w:tc>
      </w:tr>
      <w:tr w:rsidR="00510641" w:rsidRPr="00BC2965" w14:paraId="697F5C0D" w14:textId="77777777" w:rsidTr="00510641">
        <w:trPr>
          <w:trHeight w:val="58"/>
        </w:trPr>
        <w:tc>
          <w:tcPr>
            <w:tcW w:w="468" w:type="dxa"/>
          </w:tcPr>
          <w:p w14:paraId="2338E997" w14:textId="7F3CDC7D" w:rsidR="00510641" w:rsidRDefault="00510641" w:rsidP="00B97979">
            <w:r>
              <w:t>3</w:t>
            </w:r>
          </w:p>
        </w:tc>
        <w:tc>
          <w:tcPr>
            <w:tcW w:w="6997" w:type="dxa"/>
          </w:tcPr>
          <w:p w14:paraId="5966029F" w14:textId="4D64BA91" w:rsidR="00510641" w:rsidRDefault="00510641" w:rsidP="00510641">
            <w:pPr>
              <w:pStyle w:val="Heading3"/>
            </w:pPr>
            <w:r>
              <w:t>Test 3 Beacons assessment</w:t>
            </w:r>
          </w:p>
        </w:tc>
        <w:tc>
          <w:tcPr>
            <w:tcW w:w="2605" w:type="dxa"/>
          </w:tcPr>
          <w:p w14:paraId="397F7384" w14:textId="77777777" w:rsidR="00510641" w:rsidRDefault="00510641" w:rsidP="00B97979"/>
        </w:tc>
      </w:tr>
      <w:tr w:rsidR="00510641" w:rsidRPr="00BC2965" w14:paraId="781899CF" w14:textId="77777777" w:rsidTr="00510641">
        <w:trPr>
          <w:trHeight w:val="58"/>
        </w:trPr>
        <w:tc>
          <w:tcPr>
            <w:tcW w:w="468" w:type="dxa"/>
          </w:tcPr>
          <w:p w14:paraId="55FB5B67" w14:textId="0F7DD0DC" w:rsidR="00510641" w:rsidRPr="00520583" w:rsidRDefault="00510641" w:rsidP="00B97979">
            <w:r>
              <w:t>4</w:t>
            </w:r>
          </w:p>
        </w:tc>
        <w:tc>
          <w:tcPr>
            <w:tcW w:w="6997" w:type="dxa"/>
          </w:tcPr>
          <w:p w14:paraId="249384B3" w14:textId="23AFFE3C" w:rsidR="00510641" w:rsidRDefault="00510641" w:rsidP="00510641">
            <w:pPr>
              <w:pStyle w:val="Heading3"/>
            </w:pPr>
            <w:r>
              <w:t>Test 4 Integral test</w:t>
            </w:r>
            <w:r>
              <w:t>.</w:t>
            </w:r>
          </w:p>
        </w:tc>
        <w:tc>
          <w:tcPr>
            <w:tcW w:w="2605" w:type="dxa"/>
          </w:tcPr>
          <w:p w14:paraId="4A569ED8" w14:textId="31B901FD" w:rsidR="00510641" w:rsidRPr="0056772D" w:rsidRDefault="00510641" w:rsidP="00B97979"/>
        </w:tc>
      </w:tr>
    </w:tbl>
    <w:p w14:paraId="2B8FFB36" w14:textId="4273AF65" w:rsidR="003023F3" w:rsidRDefault="003023F3" w:rsidP="00510641"/>
    <w:p w14:paraId="1EF45B0F" w14:textId="2EC705E4" w:rsidR="00510641" w:rsidRDefault="00510641" w:rsidP="00510641">
      <w:pPr>
        <w:pStyle w:val="Heading1"/>
      </w:pPr>
      <w:r>
        <w:t>Release Validation</w:t>
      </w:r>
    </w:p>
    <w:p w14:paraId="6A455962" w14:textId="6E450DE6" w:rsidR="00510641" w:rsidRDefault="00510641" w:rsidP="00510641">
      <w:r>
        <w:t>(Approved / Not Approved)</w:t>
      </w:r>
    </w:p>
    <w:p w14:paraId="3AEE36B9" w14:textId="77777777" w:rsidR="00510641" w:rsidRDefault="00510641" w:rsidP="00510641"/>
    <w:p w14:paraId="692E21BD" w14:textId="6EB1B2F4" w:rsidR="00510641" w:rsidRDefault="00510641" w:rsidP="00510641">
      <w:pPr>
        <w:pStyle w:val="Heading1"/>
      </w:pPr>
      <w:r>
        <w:t>Comments</w:t>
      </w:r>
    </w:p>
    <w:p w14:paraId="463B3A08" w14:textId="77777777" w:rsidR="00510641" w:rsidRPr="003023F3" w:rsidRDefault="00510641" w:rsidP="00510641"/>
    <w:sectPr w:rsidR="00510641" w:rsidRPr="003023F3" w:rsidSect="005F775C">
      <w:pgSz w:w="12240" w:h="15840"/>
      <w:pgMar w:top="720" w:right="720" w:bottom="72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0F7DF" w14:textId="77777777" w:rsidR="00E94E61" w:rsidRDefault="00E94E61" w:rsidP="00181856">
      <w:pPr>
        <w:spacing w:after="0"/>
      </w:pPr>
      <w:r>
        <w:separator/>
      </w:r>
    </w:p>
  </w:endnote>
  <w:endnote w:type="continuationSeparator" w:id="0">
    <w:p w14:paraId="57F622EA" w14:textId="77777777" w:rsidR="00E94E61" w:rsidRDefault="00E94E61" w:rsidP="001818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119D1" w14:textId="77777777" w:rsidR="002F6536" w:rsidRPr="006065D6" w:rsidRDefault="002F6536" w:rsidP="00D07DBD">
    <w:pPr>
      <w:pStyle w:val="Header"/>
      <w:pBdr>
        <w:bottom w:val="single" w:sz="12" w:space="1" w:color="auto"/>
      </w:pBdr>
      <w:spacing w:before="0"/>
      <w:rPr>
        <w:sz w:val="6"/>
        <w:szCs w:val="6"/>
      </w:rPr>
    </w:pPr>
  </w:p>
  <w:p w14:paraId="42F83826" w14:textId="77777777" w:rsidR="002F6536" w:rsidRPr="00D07DBD" w:rsidRDefault="002F6536" w:rsidP="00D07DBD">
    <w:pPr>
      <w:pStyle w:val="Header"/>
      <w:tabs>
        <w:tab w:val="right" w:pos="4680"/>
      </w:tabs>
      <w:spacing w:before="0"/>
      <w:rPr>
        <w:sz w:val="2"/>
        <w:szCs w:val="2"/>
      </w:rPr>
    </w:pPr>
  </w:p>
  <w:p w14:paraId="478EDFBF" w14:textId="77777777" w:rsidR="002F6536" w:rsidRPr="00D07DBD" w:rsidRDefault="002F6536" w:rsidP="00D07DBD">
    <w:pPr>
      <w:pStyle w:val="Footer"/>
      <w:tabs>
        <w:tab w:val="clear" w:pos="4680"/>
      </w:tabs>
      <w:spacing w:before="0"/>
      <w:jc w:val="center"/>
      <w:rPr>
        <w:b/>
        <w:bCs/>
        <w:sz w:val="22"/>
        <w:szCs w:val="22"/>
      </w:rPr>
    </w:pPr>
    <w:r>
      <w:rPr>
        <w:rFonts w:eastAsia="SimSun" w:cs="Arial"/>
        <w:noProof/>
        <w:color w:val="A6A6A6" w:themeColor="background1" w:themeShade="A6"/>
        <w:sz w:val="14"/>
        <w:szCs w:val="14"/>
        <w:lang w:eastAsia="zh-CN"/>
      </w:rPr>
      <w:drawing>
        <wp:anchor distT="0" distB="0" distL="114300" distR="114300" simplePos="0" relativeHeight="251656704" behindDoc="0" locked="0" layoutInCell="1" allowOverlap="1" wp14:anchorId="513F64C1" wp14:editId="08092D5D">
          <wp:simplePos x="0" y="0"/>
          <wp:positionH relativeFrom="margin">
            <wp:posOffset>0</wp:posOffset>
          </wp:positionH>
          <wp:positionV relativeFrom="bottomMargin">
            <wp:posOffset>228600</wp:posOffset>
          </wp:positionV>
          <wp:extent cx="877824" cy="237744"/>
          <wp:effectExtent l="0" t="0" r="0" b="0"/>
          <wp:wrapSquare wrapText="bothSides"/>
          <wp:docPr id="20" name="Picture 20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A picture containing shape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1959" b="10791"/>
                  <a:stretch/>
                </pic:blipFill>
                <pic:spPr bwMode="auto">
                  <a:xfrm>
                    <a:off x="0" y="0"/>
                    <a:ext cx="877824" cy="23774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07DBD">
      <w:rPr>
        <w:b/>
        <w:bCs/>
        <w:sz w:val="14"/>
        <w:szCs w:val="14"/>
      </w:rPr>
      <w:t xml:space="preserve">Page </w:t>
    </w:r>
    <w:r w:rsidRPr="00D07DBD">
      <w:rPr>
        <w:b/>
        <w:bCs/>
        <w:sz w:val="14"/>
        <w:szCs w:val="14"/>
      </w:rPr>
      <w:fldChar w:fldCharType="begin"/>
    </w:r>
    <w:r w:rsidRPr="00D07DBD">
      <w:rPr>
        <w:b/>
        <w:bCs/>
        <w:sz w:val="14"/>
        <w:szCs w:val="14"/>
      </w:rPr>
      <w:instrText xml:space="preserve"> PAGE  \* Arabic  \* MERGEFORMAT </w:instrText>
    </w:r>
    <w:r w:rsidRPr="00D07DBD">
      <w:rPr>
        <w:b/>
        <w:bCs/>
        <w:sz w:val="14"/>
        <w:szCs w:val="14"/>
      </w:rPr>
      <w:fldChar w:fldCharType="separate"/>
    </w:r>
    <w:r w:rsidRPr="00D07DBD">
      <w:rPr>
        <w:b/>
        <w:bCs/>
        <w:noProof/>
        <w:sz w:val="14"/>
        <w:szCs w:val="14"/>
      </w:rPr>
      <w:t>1</w:t>
    </w:r>
    <w:r w:rsidRPr="00D07DBD">
      <w:rPr>
        <w:b/>
        <w:bCs/>
        <w:sz w:val="14"/>
        <w:szCs w:val="14"/>
      </w:rPr>
      <w:fldChar w:fldCharType="end"/>
    </w:r>
    <w:r w:rsidRPr="00D07DBD">
      <w:rPr>
        <w:b/>
        <w:bCs/>
        <w:sz w:val="14"/>
        <w:szCs w:val="14"/>
      </w:rPr>
      <w:t xml:space="preserve"> of </w:t>
    </w:r>
    <w:r w:rsidRPr="00D07DBD">
      <w:rPr>
        <w:b/>
        <w:bCs/>
        <w:sz w:val="14"/>
        <w:szCs w:val="14"/>
      </w:rPr>
      <w:fldChar w:fldCharType="begin"/>
    </w:r>
    <w:r w:rsidRPr="00D07DBD">
      <w:rPr>
        <w:b/>
        <w:bCs/>
        <w:sz w:val="14"/>
        <w:szCs w:val="14"/>
      </w:rPr>
      <w:instrText xml:space="preserve"> NUMPAGES  \* Arabic  \* MERGEFORMAT </w:instrText>
    </w:r>
    <w:r w:rsidRPr="00D07DBD">
      <w:rPr>
        <w:b/>
        <w:bCs/>
        <w:sz w:val="14"/>
        <w:szCs w:val="14"/>
      </w:rPr>
      <w:fldChar w:fldCharType="separate"/>
    </w:r>
    <w:r w:rsidRPr="00D07DBD">
      <w:rPr>
        <w:b/>
        <w:bCs/>
        <w:noProof/>
        <w:sz w:val="14"/>
        <w:szCs w:val="14"/>
      </w:rPr>
      <w:t>2</w:t>
    </w:r>
    <w:r w:rsidRPr="00D07DBD">
      <w:rPr>
        <w:b/>
        <w:bCs/>
        <w:sz w:val="14"/>
        <w:szCs w:val="14"/>
      </w:rPr>
      <w:fldChar w:fldCharType="end"/>
    </w:r>
  </w:p>
  <w:p w14:paraId="4F2A8956" w14:textId="4D723E6C" w:rsidR="002F6536" w:rsidRPr="00D07DBD" w:rsidRDefault="002F6536" w:rsidP="00B17A25">
    <w:pPr>
      <w:pStyle w:val="Footer"/>
      <w:tabs>
        <w:tab w:val="clear" w:pos="4680"/>
      </w:tabs>
      <w:spacing w:before="0"/>
      <w:jc w:val="right"/>
      <w:rPr>
        <w:sz w:val="18"/>
        <w:szCs w:val="18"/>
      </w:rPr>
    </w:pPr>
    <w:r>
      <w:rPr>
        <w:b/>
        <w:bCs/>
      </w:rPr>
      <w:ptab w:relativeTo="margin" w:alignment="right" w:leader="none"/>
    </w:r>
    <w:r w:rsidRPr="00D07DBD">
      <w:rPr>
        <w:sz w:val="18"/>
        <w:szCs w:val="18"/>
      </w:rPr>
      <w:t xml:space="preserve">© </w:t>
    </w:r>
    <w:r w:rsidRPr="00D07DBD">
      <w:rPr>
        <w:b/>
        <w:bCs/>
        <w:sz w:val="18"/>
        <w:szCs w:val="18"/>
      </w:rPr>
      <w:t xml:space="preserve">Trusted Positioning Inc., </w:t>
    </w:r>
    <w:r w:rsidRPr="00D07DBD">
      <w:rPr>
        <w:sz w:val="18"/>
        <w:szCs w:val="18"/>
      </w:rPr>
      <w:t>A TDK Group Company</w:t>
    </w:r>
    <w:r>
      <w:rPr>
        <w:sz w:val="18"/>
        <w:szCs w:val="18"/>
      </w:rPr>
      <w:t xml:space="preserve"> </w:t>
    </w:r>
    <w:r w:rsidRPr="00D07DBD">
      <w:rPr>
        <w:sz w:val="18"/>
        <w:szCs w:val="18"/>
      </w:rPr>
      <w:sym w:font="Wingdings" w:char="F09F"/>
    </w:r>
    <w:r>
      <w:rPr>
        <w:sz w:val="18"/>
        <w:szCs w:val="18"/>
      </w:rPr>
      <w:t xml:space="preserve"> </w:t>
    </w:r>
    <w:r w:rsidRPr="00D07DBD">
      <w:rPr>
        <w:sz w:val="18"/>
        <w:szCs w:val="18"/>
      </w:rPr>
      <w:fldChar w:fldCharType="begin"/>
    </w:r>
    <w:r w:rsidRPr="00D07DBD">
      <w:rPr>
        <w:sz w:val="18"/>
        <w:szCs w:val="18"/>
      </w:rPr>
      <w:instrText xml:space="preserve">DATE \@ "yyyy" </w:instrText>
    </w:r>
    <w:r w:rsidRPr="00D07DBD">
      <w:rPr>
        <w:sz w:val="18"/>
        <w:szCs w:val="18"/>
      </w:rPr>
      <w:fldChar w:fldCharType="separate"/>
    </w:r>
    <w:r w:rsidR="00510641">
      <w:rPr>
        <w:noProof/>
        <w:sz w:val="18"/>
        <w:szCs w:val="18"/>
      </w:rPr>
      <w:t>2021</w:t>
    </w:r>
    <w:r w:rsidRPr="00D07DBD">
      <w:rPr>
        <w:sz w:val="18"/>
        <w:szCs w:val="18"/>
      </w:rPr>
      <w:fldChar w:fldCharType="end"/>
    </w:r>
  </w:p>
  <w:p w14:paraId="2DE3981D" w14:textId="77777777" w:rsidR="002F6536" w:rsidRPr="00D07DBD" w:rsidRDefault="002F6536" w:rsidP="00B17A25">
    <w:pPr>
      <w:pStyle w:val="Footer"/>
      <w:tabs>
        <w:tab w:val="right" w:pos="4680"/>
      </w:tabs>
      <w:spacing w:before="0"/>
      <w:jc w:val="right"/>
      <w:rPr>
        <w:sz w:val="22"/>
        <w:szCs w:val="22"/>
      </w:rPr>
    </w:pPr>
    <w:r w:rsidRPr="00D07DBD">
      <w:rPr>
        <w:sz w:val="18"/>
        <w:szCs w:val="18"/>
      </w:rPr>
      <w:t>Positioning &amp; Monitoring Systems Business Unit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D9DE6" w14:textId="77777777" w:rsidR="00E94E61" w:rsidRDefault="00E94E61" w:rsidP="00181856">
      <w:pPr>
        <w:spacing w:after="0"/>
      </w:pPr>
      <w:r>
        <w:separator/>
      </w:r>
    </w:p>
  </w:footnote>
  <w:footnote w:type="continuationSeparator" w:id="0">
    <w:p w14:paraId="71119C04" w14:textId="77777777" w:rsidR="00E94E61" w:rsidRDefault="00E94E61" w:rsidP="001818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7" w:rightFromText="187" w:vertAnchor="page" w:horzAnchor="margin" w:tblpY="145"/>
      <w:tblOverlap w:val="never"/>
      <w:tblW w:w="45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5"/>
      <w:gridCol w:w="4235"/>
    </w:tblGrid>
    <w:tr w:rsidR="002F6536" w14:paraId="1E207EB7" w14:textId="77777777" w:rsidTr="006A7A4B">
      <w:trPr>
        <w:cantSplit/>
        <w:trHeight w:hRule="exact" w:val="1109"/>
      </w:trPr>
      <w:tc>
        <w:tcPr>
          <w:tcW w:w="265" w:type="dxa"/>
        </w:tcPr>
        <w:p w14:paraId="150369F2" w14:textId="7288AE4D" w:rsidR="002F6536" w:rsidRDefault="002F6536" w:rsidP="006A7A4B">
          <w:pPr>
            <w:pStyle w:val="Header"/>
            <w:tabs>
              <w:tab w:val="right" w:pos="4680"/>
            </w:tabs>
            <w:spacing w:before="0"/>
            <w:rPr>
              <w:rStyle w:val="Strong"/>
              <w:sz w:val="28"/>
              <w:szCs w:val="28"/>
            </w:rPr>
          </w:pPr>
        </w:p>
      </w:tc>
      <w:tc>
        <w:tcPr>
          <w:tcW w:w="4235" w:type="dxa"/>
          <w:vAlign w:val="center"/>
        </w:tcPr>
        <w:p w14:paraId="3F042C33" w14:textId="77777777" w:rsidR="002F6536" w:rsidRDefault="002F6536" w:rsidP="00DA5B3E">
          <w:pPr>
            <w:pStyle w:val="NoSpacing"/>
            <w:rPr>
              <w:rStyle w:val="Strong"/>
              <w:sz w:val="28"/>
              <w:szCs w:val="28"/>
            </w:rPr>
          </w:pPr>
          <w:r>
            <w:rPr>
              <w:b/>
              <w:bCs/>
              <w:noProof/>
              <w:sz w:val="28"/>
              <w:szCs w:val="28"/>
            </w:rPr>
            <w:drawing>
              <wp:inline distT="0" distB="0" distL="0" distR="0" wp14:anchorId="7632499F" wp14:editId="023F4B7B">
                <wp:extent cx="2493692" cy="704215"/>
                <wp:effectExtent l="0" t="0" r="1905" b="63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3692" cy="704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FA9F251" w14:textId="69325A04" w:rsidR="002F6536" w:rsidRDefault="00E94E61" w:rsidP="006A7A4B">
    <w:pPr>
      <w:pStyle w:val="Header"/>
      <w:tabs>
        <w:tab w:val="right" w:pos="4680"/>
      </w:tabs>
      <w:spacing w:before="0" w:after="120"/>
      <w:jc w:val="right"/>
      <w:rPr>
        <w:rFonts w:ascii="Calibri" w:eastAsia="MS Gothic" w:hAnsi="Calibri" w:cs="Calibri"/>
        <w:b/>
        <w:bCs/>
        <w:i/>
        <w:iCs/>
        <w:color w:val="1F497D"/>
      </w:rPr>
    </w:pPr>
    <w:sdt>
      <w:sdtPr>
        <w:rPr>
          <w:rFonts w:ascii="Calibri" w:eastAsia="MS Gothic" w:hAnsi="Calibri" w:cs="Calibri"/>
          <w:b/>
          <w:bCs/>
          <w:i/>
          <w:iCs/>
          <w:color w:val="1F497D"/>
        </w:rPr>
        <w:alias w:val="Title"/>
        <w:tag w:val=""/>
        <w:id w:val="-1034343329"/>
        <w:placeholder>
          <w:docPart w:val="CA2765F04E9B47208083C575D7DF0B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F5000">
          <w:rPr>
            <w:rFonts w:ascii="Calibri" w:eastAsia="MS Gothic" w:hAnsi="Calibri" w:cs="Calibri"/>
            <w:b/>
            <w:bCs/>
            <w:i/>
            <w:iCs/>
            <w:color w:val="1F497D"/>
          </w:rPr>
          <w:t>Incorrect Proximity Beacons Detection Tool</w:t>
        </w:r>
      </w:sdtContent>
    </w:sdt>
  </w:p>
  <w:sdt>
    <w:sdtPr>
      <w:rPr>
        <w:rFonts w:ascii="Calibri" w:eastAsia="MS Gothic" w:hAnsi="Calibri" w:cs="Calibri"/>
        <w:b/>
        <w:bCs/>
        <w:i/>
        <w:iCs/>
        <w:color w:val="1F497D"/>
        <w:sz w:val="22"/>
        <w:szCs w:val="22"/>
      </w:rPr>
      <w:alias w:val="Category"/>
      <w:tag w:val=""/>
      <w:id w:val="-1960246470"/>
      <w:placeholder>
        <w:docPart w:val="53400D7B258A467292A9DAE66BF5B707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EndPr/>
    <w:sdtContent>
      <w:p w14:paraId="15C20457" w14:textId="77777777" w:rsidR="002F6536" w:rsidRDefault="002F6536" w:rsidP="006A7A4B">
        <w:pPr>
          <w:pStyle w:val="Header"/>
          <w:tabs>
            <w:tab w:val="right" w:pos="4680"/>
          </w:tabs>
          <w:spacing w:before="0"/>
          <w:jc w:val="right"/>
          <w:rPr>
            <w:rFonts w:ascii="Calibri" w:eastAsia="MS Gothic" w:hAnsi="Calibri" w:cs="Calibri"/>
            <w:b/>
            <w:bCs/>
            <w:i/>
            <w:iCs/>
            <w:color w:val="1F497D"/>
          </w:rPr>
        </w:pPr>
        <w:r w:rsidRPr="00E42B9F">
          <w:rPr>
            <w:rFonts w:ascii="Calibri" w:eastAsia="MS Gothic" w:hAnsi="Calibri" w:cs="Calibri"/>
            <w:b/>
            <w:bCs/>
            <w:i/>
            <w:iCs/>
            <w:color w:val="1F497D"/>
            <w:sz w:val="22"/>
            <w:szCs w:val="22"/>
          </w:rPr>
          <w:t>Document Code</w:t>
        </w:r>
      </w:p>
    </w:sdtContent>
  </w:sdt>
  <w:p w14:paraId="4F2D3B32" w14:textId="465E003B" w:rsidR="002F6536" w:rsidRDefault="002F6536" w:rsidP="006A7A4B">
    <w:pPr>
      <w:pStyle w:val="Header"/>
      <w:pBdr>
        <w:bottom w:val="single" w:sz="12" w:space="1" w:color="auto"/>
      </w:pBdr>
      <w:spacing w:before="0"/>
      <w:jc w:val="right"/>
      <w:rPr>
        <w:rFonts w:ascii="Calibri" w:eastAsia="MS Gothic" w:hAnsi="Calibri" w:cs="Calibri"/>
        <w:b/>
        <w:bCs/>
        <w:i/>
        <w:iCs/>
        <w:color w:val="1F497D"/>
        <w:sz w:val="18"/>
        <w:szCs w:val="18"/>
      </w:rPr>
    </w:pPr>
    <w:r w:rsidRPr="00BC521A">
      <w:rPr>
        <w:rFonts w:ascii="Calibri" w:eastAsia="MS Gothic" w:hAnsi="Calibri" w:cs="Calibri"/>
        <w:b/>
        <w:bCs/>
        <w:i/>
        <w:iCs/>
        <w:color w:val="1F497D"/>
        <w:sz w:val="18"/>
        <w:szCs w:val="18"/>
      </w:rPr>
      <w:t>Revision:</w:t>
    </w:r>
    <w:r w:rsidRPr="00BC521A">
      <w:rPr>
        <w:rStyle w:val="Strong"/>
        <w:sz w:val="18"/>
        <w:szCs w:val="18"/>
      </w:rPr>
      <w:t xml:space="preserve"> </w:t>
    </w:r>
    <w:sdt>
      <w:sdtPr>
        <w:rPr>
          <w:rFonts w:ascii="Calibri" w:eastAsia="MS Gothic" w:hAnsi="Calibri" w:cs="Calibri"/>
          <w:b/>
          <w:bCs/>
          <w:i/>
          <w:iCs/>
          <w:color w:val="1F497D"/>
          <w:sz w:val="18"/>
          <w:szCs w:val="18"/>
        </w:rPr>
        <w:alias w:val="Abstract"/>
        <w:tag w:val=""/>
        <w:id w:val="-506146"/>
        <w:placeholder>
          <w:docPart w:val="2CCF326BBE1D4101ABC64D7A7EB07B66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8F5000">
          <w:rPr>
            <w:rFonts w:ascii="Calibri" w:eastAsia="MS Gothic" w:hAnsi="Calibri" w:cs="Calibri"/>
            <w:b/>
            <w:bCs/>
            <w:i/>
            <w:iCs/>
            <w:color w:val="1F497D"/>
            <w:sz w:val="18"/>
            <w:szCs w:val="18"/>
          </w:rPr>
          <w:t>1.0</w:t>
        </w:r>
      </w:sdtContent>
    </w:sdt>
  </w:p>
  <w:p w14:paraId="1544D2D8" w14:textId="77777777" w:rsidR="002F6536" w:rsidRDefault="002F6536" w:rsidP="006A7A4B">
    <w:pPr>
      <w:pStyle w:val="Header"/>
      <w:pBdr>
        <w:bottom w:val="single" w:sz="12" w:space="1" w:color="auto"/>
      </w:pBdr>
      <w:spacing w:before="0"/>
      <w:jc w:val="right"/>
      <w:rPr>
        <w:sz w:val="6"/>
        <w:szCs w:val="6"/>
      </w:rPr>
    </w:pPr>
  </w:p>
  <w:p w14:paraId="0C596E9B" w14:textId="77777777" w:rsidR="002F6536" w:rsidRPr="006065D6" w:rsidRDefault="002F6536" w:rsidP="006065D6">
    <w:pPr>
      <w:pStyle w:val="Header"/>
      <w:pBdr>
        <w:bottom w:val="single" w:sz="12" w:space="1" w:color="auto"/>
      </w:pBdr>
      <w:spacing w:before="0"/>
      <w:rPr>
        <w:sz w:val="6"/>
        <w:szCs w:val="6"/>
      </w:rPr>
    </w:pPr>
  </w:p>
  <w:p w14:paraId="5DF4E462" w14:textId="77777777" w:rsidR="002F6536" w:rsidRPr="00E92F77" w:rsidRDefault="002F6536" w:rsidP="00E92F77">
    <w:pPr>
      <w:pStyle w:val="Header"/>
      <w:tabs>
        <w:tab w:val="right" w:pos="4680"/>
      </w:tabs>
      <w:spacing w:before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2E22"/>
    <w:multiLevelType w:val="hybridMultilevel"/>
    <w:tmpl w:val="FAC0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55D9F"/>
    <w:multiLevelType w:val="hybridMultilevel"/>
    <w:tmpl w:val="EA06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F5B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54509C"/>
    <w:multiLevelType w:val="multilevel"/>
    <w:tmpl w:val="51AC881A"/>
    <w:lvl w:ilvl="0">
      <w:start w:val="1"/>
      <w:numFmt w:val="decimal"/>
      <w:pStyle w:val="Head1Blue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Blue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3Blue"/>
      <w:suff w:val="space"/>
      <w:lvlText w:val="%1.%2.%3."/>
      <w:lvlJc w:val="left"/>
      <w:pPr>
        <w:ind w:left="329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50A2E89"/>
    <w:multiLevelType w:val="hybridMultilevel"/>
    <w:tmpl w:val="4678C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A24D0"/>
    <w:multiLevelType w:val="multilevel"/>
    <w:tmpl w:val="39E46C90"/>
    <w:lvl w:ilvl="0">
      <w:start w:val="1"/>
      <w:numFmt w:val="decimal"/>
      <w:pStyle w:val="Head1Black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Black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3Black"/>
      <w:suff w:val="space"/>
      <w:lvlText w:val="%1.%2.%3.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F324A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18780C"/>
    <w:multiLevelType w:val="hybridMultilevel"/>
    <w:tmpl w:val="8FBC9B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C5867C1"/>
    <w:multiLevelType w:val="hybridMultilevel"/>
    <w:tmpl w:val="DE1A4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024FF"/>
    <w:multiLevelType w:val="hybridMultilevel"/>
    <w:tmpl w:val="F288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D0109"/>
    <w:multiLevelType w:val="hybridMultilevel"/>
    <w:tmpl w:val="E37A6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9F"/>
    <w:rsid w:val="00020D13"/>
    <w:rsid w:val="000418F5"/>
    <w:rsid w:val="00073417"/>
    <w:rsid w:val="000836DA"/>
    <w:rsid w:val="00094CE8"/>
    <w:rsid w:val="0009685A"/>
    <w:rsid w:val="000A6343"/>
    <w:rsid w:val="000B66D6"/>
    <w:rsid w:val="000C5F94"/>
    <w:rsid w:val="000D633F"/>
    <w:rsid w:val="000E3C69"/>
    <w:rsid w:val="000E7C31"/>
    <w:rsid w:val="000F6C56"/>
    <w:rsid w:val="000F7172"/>
    <w:rsid w:val="0012274E"/>
    <w:rsid w:val="001234A3"/>
    <w:rsid w:val="00132241"/>
    <w:rsid w:val="0013713F"/>
    <w:rsid w:val="00141D01"/>
    <w:rsid w:val="00152F12"/>
    <w:rsid w:val="00164832"/>
    <w:rsid w:val="00164DA8"/>
    <w:rsid w:val="001715A5"/>
    <w:rsid w:val="00181856"/>
    <w:rsid w:val="001824AB"/>
    <w:rsid w:val="00190DC5"/>
    <w:rsid w:val="00197D46"/>
    <w:rsid w:val="001A6210"/>
    <w:rsid w:val="001E091E"/>
    <w:rsid w:val="001F1B07"/>
    <w:rsid w:val="001F585C"/>
    <w:rsid w:val="00243A10"/>
    <w:rsid w:val="0024590C"/>
    <w:rsid w:val="00255E30"/>
    <w:rsid w:val="0029453C"/>
    <w:rsid w:val="002A0C0E"/>
    <w:rsid w:val="002A3029"/>
    <w:rsid w:val="002B2F2E"/>
    <w:rsid w:val="002B4435"/>
    <w:rsid w:val="002C1277"/>
    <w:rsid w:val="002C6316"/>
    <w:rsid w:val="002F1C3F"/>
    <w:rsid w:val="002F3B61"/>
    <w:rsid w:val="002F6536"/>
    <w:rsid w:val="003023F3"/>
    <w:rsid w:val="0033658E"/>
    <w:rsid w:val="003618AC"/>
    <w:rsid w:val="003640D5"/>
    <w:rsid w:val="003A0E52"/>
    <w:rsid w:val="003C1708"/>
    <w:rsid w:val="003C1E7D"/>
    <w:rsid w:val="003D3C77"/>
    <w:rsid w:val="003D43BC"/>
    <w:rsid w:val="003E7B4A"/>
    <w:rsid w:val="003F261B"/>
    <w:rsid w:val="00415B09"/>
    <w:rsid w:val="004162D7"/>
    <w:rsid w:val="0043795A"/>
    <w:rsid w:val="0044363C"/>
    <w:rsid w:val="00451234"/>
    <w:rsid w:val="004524DE"/>
    <w:rsid w:val="00452A9C"/>
    <w:rsid w:val="0045740E"/>
    <w:rsid w:val="00475EAF"/>
    <w:rsid w:val="004B5851"/>
    <w:rsid w:val="004C47C0"/>
    <w:rsid w:val="004D0D9C"/>
    <w:rsid w:val="004D4785"/>
    <w:rsid w:val="004E3899"/>
    <w:rsid w:val="004E55F1"/>
    <w:rsid w:val="004F2458"/>
    <w:rsid w:val="00503A04"/>
    <w:rsid w:val="00510641"/>
    <w:rsid w:val="00530A80"/>
    <w:rsid w:val="00535380"/>
    <w:rsid w:val="00556B4A"/>
    <w:rsid w:val="0056234B"/>
    <w:rsid w:val="00564931"/>
    <w:rsid w:val="005756EC"/>
    <w:rsid w:val="00591E60"/>
    <w:rsid w:val="005A7F9C"/>
    <w:rsid w:val="005B1051"/>
    <w:rsid w:val="005B35A6"/>
    <w:rsid w:val="005C22DF"/>
    <w:rsid w:val="005C41D0"/>
    <w:rsid w:val="005C554D"/>
    <w:rsid w:val="005C64C8"/>
    <w:rsid w:val="005F775C"/>
    <w:rsid w:val="006065D6"/>
    <w:rsid w:val="006100D9"/>
    <w:rsid w:val="00613CDC"/>
    <w:rsid w:val="00617C91"/>
    <w:rsid w:val="00626452"/>
    <w:rsid w:val="00626841"/>
    <w:rsid w:val="00633C50"/>
    <w:rsid w:val="006341C3"/>
    <w:rsid w:val="00645FC2"/>
    <w:rsid w:val="00646CFD"/>
    <w:rsid w:val="00646D76"/>
    <w:rsid w:val="00656EF9"/>
    <w:rsid w:val="00663AE1"/>
    <w:rsid w:val="0066460C"/>
    <w:rsid w:val="00664C72"/>
    <w:rsid w:val="00680A4C"/>
    <w:rsid w:val="006A104D"/>
    <w:rsid w:val="006A45CB"/>
    <w:rsid w:val="006A672A"/>
    <w:rsid w:val="006A7A4B"/>
    <w:rsid w:val="006B110F"/>
    <w:rsid w:val="006B6435"/>
    <w:rsid w:val="006C474C"/>
    <w:rsid w:val="006F292D"/>
    <w:rsid w:val="006F5F22"/>
    <w:rsid w:val="00701AAC"/>
    <w:rsid w:val="0071149C"/>
    <w:rsid w:val="00725C6C"/>
    <w:rsid w:val="00726F6A"/>
    <w:rsid w:val="00747688"/>
    <w:rsid w:val="00750BA2"/>
    <w:rsid w:val="0075566E"/>
    <w:rsid w:val="007666B9"/>
    <w:rsid w:val="00791E20"/>
    <w:rsid w:val="007B3D2B"/>
    <w:rsid w:val="007B753D"/>
    <w:rsid w:val="007C4195"/>
    <w:rsid w:val="007E4AFC"/>
    <w:rsid w:val="00801C61"/>
    <w:rsid w:val="0081077E"/>
    <w:rsid w:val="008176A5"/>
    <w:rsid w:val="0082376C"/>
    <w:rsid w:val="008446CA"/>
    <w:rsid w:val="008522CE"/>
    <w:rsid w:val="0085388F"/>
    <w:rsid w:val="008555B3"/>
    <w:rsid w:val="00863598"/>
    <w:rsid w:val="00874E7A"/>
    <w:rsid w:val="00875D6A"/>
    <w:rsid w:val="008C1E47"/>
    <w:rsid w:val="008C2B6F"/>
    <w:rsid w:val="008C31A9"/>
    <w:rsid w:val="008D2147"/>
    <w:rsid w:val="008E1C44"/>
    <w:rsid w:val="008E21FF"/>
    <w:rsid w:val="008E25C7"/>
    <w:rsid w:val="008F4E70"/>
    <w:rsid w:val="008F5000"/>
    <w:rsid w:val="00902540"/>
    <w:rsid w:val="0090757E"/>
    <w:rsid w:val="009128E9"/>
    <w:rsid w:val="00943FFD"/>
    <w:rsid w:val="0094401C"/>
    <w:rsid w:val="009519A3"/>
    <w:rsid w:val="009558A2"/>
    <w:rsid w:val="00985D92"/>
    <w:rsid w:val="0099396A"/>
    <w:rsid w:val="00995493"/>
    <w:rsid w:val="009959EC"/>
    <w:rsid w:val="00995CC2"/>
    <w:rsid w:val="00997676"/>
    <w:rsid w:val="009A2BC2"/>
    <w:rsid w:val="009A6E45"/>
    <w:rsid w:val="009C31B6"/>
    <w:rsid w:val="009E6C13"/>
    <w:rsid w:val="00A164D6"/>
    <w:rsid w:val="00A23232"/>
    <w:rsid w:val="00A250D3"/>
    <w:rsid w:val="00A31509"/>
    <w:rsid w:val="00A3592F"/>
    <w:rsid w:val="00A56B35"/>
    <w:rsid w:val="00A67317"/>
    <w:rsid w:val="00A6767D"/>
    <w:rsid w:val="00A816A8"/>
    <w:rsid w:val="00A8609F"/>
    <w:rsid w:val="00A9647C"/>
    <w:rsid w:val="00AA3E9A"/>
    <w:rsid w:val="00AB509F"/>
    <w:rsid w:val="00AB593D"/>
    <w:rsid w:val="00B01CC8"/>
    <w:rsid w:val="00B01D23"/>
    <w:rsid w:val="00B17A25"/>
    <w:rsid w:val="00B31D20"/>
    <w:rsid w:val="00B3498E"/>
    <w:rsid w:val="00B62A0C"/>
    <w:rsid w:val="00B67B8E"/>
    <w:rsid w:val="00B74EEF"/>
    <w:rsid w:val="00B87959"/>
    <w:rsid w:val="00BA7E43"/>
    <w:rsid w:val="00BC51D2"/>
    <w:rsid w:val="00BC521A"/>
    <w:rsid w:val="00BC7BC7"/>
    <w:rsid w:val="00BD2F7B"/>
    <w:rsid w:val="00BE08CC"/>
    <w:rsid w:val="00BF5B48"/>
    <w:rsid w:val="00C115C8"/>
    <w:rsid w:val="00C33569"/>
    <w:rsid w:val="00C336B8"/>
    <w:rsid w:val="00C524C3"/>
    <w:rsid w:val="00C62BF6"/>
    <w:rsid w:val="00C76E25"/>
    <w:rsid w:val="00C770EE"/>
    <w:rsid w:val="00C86BC4"/>
    <w:rsid w:val="00C906C9"/>
    <w:rsid w:val="00C97A80"/>
    <w:rsid w:val="00CB0FDB"/>
    <w:rsid w:val="00CB5741"/>
    <w:rsid w:val="00CD3D2D"/>
    <w:rsid w:val="00CD7D78"/>
    <w:rsid w:val="00CE4769"/>
    <w:rsid w:val="00D07DBD"/>
    <w:rsid w:val="00D14D19"/>
    <w:rsid w:val="00D310F4"/>
    <w:rsid w:val="00D331E4"/>
    <w:rsid w:val="00D60A96"/>
    <w:rsid w:val="00D874F4"/>
    <w:rsid w:val="00D962B3"/>
    <w:rsid w:val="00DA5B3E"/>
    <w:rsid w:val="00DC4E4F"/>
    <w:rsid w:val="00DC529F"/>
    <w:rsid w:val="00DC7968"/>
    <w:rsid w:val="00DD45B6"/>
    <w:rsid w:val="00DD47C6"/>
    <w:rsid w:val="00DE0878"/>
    <w:rsid w:val="00E10D4E"/>
    <w:rsid w:val="00E16CFA"/>
    <w:rsid w:val="00E42B9F"/>
    <w:rsid w:val="00E42DCC"/>
    <w:rsid w:val="00E704D6"/>
    <w:rsid w:val="00E83147"/>
    <w:rsid w:val="00E838CC"/>
    <w:rsid w:val="00E86F13"/>
    <w:rsid w:val="00E87873"/>
    <w:rsid w:val="00E92F77"/>
    <w:rsid w:val="00E94E61"/>
    <w:rsid w:val="00ED3933"/>
    <w:rsid w:val="00ED3F61"/>
    <w:rsid w:val="00ED60AB"/>
    <w:rsid w:val="00EE3A53"/>
    <w:rsid w:val="00EE73D2"/>
    <w:rsid w:val="00F00C6C"/>
    <w:rsid w:val="00F51F42"/>
    <w:rsid w:val="00F57D88"/>
    <w:rsid w:val="00F710B6"/>
    <w:rsid w:val="00FA2FF6"/>
    <w:rsid w:val="00FD2D61"/>
    <w:rsid w:val="00FD50A0"/>
    <w:rsid w:val="00FE3C87"/>
    <w:rsid w:val="00FE426A"/>
    <w:rsid w:val="00FF2958"/>
    <w:rsid w:val="00FF753A"/>
    <w:rsid w:val="00FF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EAB6F"/>
  <w15:chartTrackingRefBased/>
  <w15:docId w15:val="{8B64352F-50DA-4DBB-99B1-595D2751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8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74E"/>
  </w:style>
  <w:style w:type="paragraph" w:styleId="Heading1">
    <w:name w:val="heading 1"/>
    <w:basedOn w:val="Normal"/>
    <w:next w:val="Normal"/>
    <w:link w:val="Heading1Char"/>
    <w:uiPriority w:val="11"/>
    <w:qFormat/>
    <w:rsid w:val="000F7172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1"/>
    <w:qFormat/>
    <w:rsid w:val="000F7172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1"/>
    <w:qFormat/>
    <w:rsid w:val="000F7172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DC52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E4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C1E47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nhideWhenUsed/>
    <w:rsid w:val="0018185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qFormat/>
    <w:rsid w:val="00181856"/>
  </w:style>
  <w:style w:type="paragraph" w:styleId="Footer">
    <w:name w:val="footer"/>
    <w:basedOn w:val="Normal"/>
    <w:link w:val="FooterChar"/>
    <w:uiPriority w:val="99"/>
    <w:unhideWhenUsed/>
    <w:rsid w:val="0018185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1856"/>
  </w:style>
  <w:style w:type="character" w:customStyle="1" w:styleId="Heading1Char">
    <w:name w:val="Heading 1 Char"/>
    <w:basedOn w:val="DefaultParagraphFont"/>
    <w:link w:val="Heading1"/>
    <w:uiPriority w:val="11"/>
    <w:rsid w:val="000F7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185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11"/>
    <w:rsid w:val="000F71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31509"/>
    <w:pPr>
      <w:tabs>
        <w:tab w:val="right" w:leader="dot" w:pos="1062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75D6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3E9A"/>
    <w:pPr>
      <w:tabs>
        <w:tab w:val="right" w:leader="dot" w:pos="10627"/>
      </w:tabs>
      <w:spacing w:before="0" w:after="0"/>
      <w:ind w:left="220"/>
    </w:pPr>
  </w:style>
  <w:style w:type="table" w:styleId="GridTable4-Accent1">
    <w:name w:val="Grid Table 4 Accent 1"/>
    <w:basedOn w:val="TableNormal"/>
    <w:uiPriority w:val="49"/>
    <w:rsid w:val="006A45CB"/>
    <w:pPr>
      <w:spacing w:before="0" w:after="0"/>
      <w:jc w:val="center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58" w:type="dxa"/>
        <w:left w:w="115" w:type="dxa"/>
        <w:bottom w:w="58" w:type="dxa"/>
        <w:right w:w="115" w:type="dxa"/>
      </w:tblCellMar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0E3C6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2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8"/>
    <w:qFormat/>
    <w:rsid w:val="000E3C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"/>
    <w:rsid w:val="0012274E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0E3C69"/>
    <w:rPr>
      <w:color w:val="808080"/>
    </w:rPr>
  </w:style>
  <w:style w:type="character" w:customStyle="1" w:styleId="Style1">
    <w:name w:val="Style1"/>
    <w:basedOn w:val="DefaultParagraphFont"/>
    <w:uiPriority w:val="1"/>
    <w:rsid w:val="00726F6A"/>
    <w:rPr>
      <w:rFonts w:ascii="Arial" w:hAnsi="Arial"/>
      <w:b/>
      <w:sz w:val="56"/>
    </w:rPr>
  </w:style>
  <w:style w:type="character" w:customStyle="1" w:styleId="Style2">
    <w:name w:val="Style2"/>
    <w:basedOn w:val="DefaultParagraphFont"/>
    <w:uiPriority w:val="1"/>
    <w:rsid w:val="00726F6A"/>
    <w:rPr>
      <w:rFonts w:ascii="Arial" w:hAnsi="Arial"/>
      <w:sz w:val="36"/>
    </w:rPr>
  </w:style>
  <w:style w:type="character" w:styleId="Strong">
    <w:name w:val="Strong"/>
    <w:basedOn w:val="DefaultParagraphFont"/>
    <w:uiPriority w:val="22"/>
    <w:qFormat/>
    <w:rsid w:val="006B6435"/>
    <w:rPr>
      <w:b/>
      <w:bCs/>
    </w:rPr>
  </w:style>
  <w:style w:type="paragraph" w:styleId="ListParagraph">
    <w:name w:val="List Paragraph"/>
    <w:basedOn w:val="Normal"/>
    <w:uiPriority w:val="34"/>
    <w:qFormat/>
    <w:rsid w:val="008C2B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FD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FD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11"/>
    <w:rsid w:val="000F717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1Blue">
    <w:name w:val="Head1#Blue"/>
    <w:basedOn w:val="Heading1"/>
    <w:uiPriority w:val="12"/>
    <w:qFormat/>
    <w:rsid w:val="000F7172"/>
    <w:pPr>
      <w:numPr>
        <w:numId w:val="4"/>
      </w:numPr>
    </w:pPr>
  </w:style>
  <w:style w:type="paragraph" w:customStyle="1" w:styleId="Head2Blue">
    <w:name w:val="Head2#Blue"/>
    <w:basedOn w:val="Heading2"/>
    <w:uiPriority w:val="12"/>
    <w:qFormat/>
    <w:rsid w:val="000F7172"/>
    <w:pPr>
      <w:numPr>
        <w:ilvl w:val="1"/>
        <w:numId w:val="4"/>
      </w:numPr>
      <w:ind w:left="432"/>
    </w:pPr>
  </w:style>
  <w:style w:type="paragraph" w:customStyle="1" w:styleId="Head3Blue">
    <w:name w:val="Head3#Blue"/>
    <w:basedOn w:val="Heading3"/>
    <w:uiPriority w:val="12"/>
    <w:qFormat/>
    <w:rsid w:val="000F7172"/>
    <w:pPr>
      <w:numPr>
        <w:ilvl w:val="2"/>
        <w:numId w:val="4"/>
      </w:numPr>
      <w:ind w:left="504"/>
    </w:pPr>
  </w:style>
  <w:style w:type="paragraph" w:customStyle="1" w:styleId="Head1Black0">
    <w:name w:val="Head1 Black"/>
    <w:basedOn w:val="Heading1"/>
    <w:uiPriority w:val="9"/>
    <w:qFormat/>
    <w:rsid w:val="000F7172"/>
    <w:rPr>
      <w:b/>
      <w:bCs/>
      <w:color w:val="auto"/>
      <w:sz w:val="36"/>
      <w:szCs w:val="36"/>
    </w:rPr>
  </w:style>
  <w:style w:type="paragraph" w:customStyle="1" w:styleId="Head2Black0">
    <w:name w:val="Head2 Black"/>
    <w:basedOn w:val="Heading2"/>
    <w:uiPriority w:val="9"/>
    <w:qFormat/>
    <w:rsid w:val="000F7172"/>
    <w:rPr>
      <w:b/>
      <w:bCs/>
      <w:color w:val="auto"/>
      <w:sz w:val="32"/>
      <w:szCs w:val="32"/>
    </w:rPr>
  </w:style>
  <w:style w:type="paragraph" w:customStyle="1" w:styleId="Head3Black0">
    <w:name w:val="Head3 Black"/>
    <w:basedOn w:val="Heading3"/>
    <w:uiPriority w:val="9"/>
    <w:qFormat/>
    <w:rsid w:val="000F7172"/>
    <w:rPr>
      <w:b/>
      <w:bCs/>
      <w:color w:val="auto"/>
      <w:sz w:val="28"/>
      <w:szCs w:val="28"/>
    </w:rPr>
  </w:style>
  <w:style w:type="paragraph" w:customStyle="1" w:styleId="Head1Black">
    <w:name w:val="Head1#Black"/>
    <w:basedOn w:val="Head1Black0"/>
    <w:uiPriority w:val="10"/>
    <w:qFormat/>
    <w:rsid w:val="000F7172"/>
    <w:pPr>
      <w:numPr>
        <w:numId w:val="5"/>
      </w:numPr>
    </w:pPr>
  </w:style>
  <w:style w:type="paragraph" w:customStyle="1" w:styleId="Head2Black">
    <w:name w:val="Head2#Black"/>
    <w:basedOn w:val="Head2Black0"/>
    <w:uiPriority w:val="10"/>
    <w:qFormat/>
    <w:rsid w:val="000F7172"/>
    <w:pPr>
      <w:numPr>
        <w:ilvl w:val="1"/>
        <w:numId w:val="5"/>
      </w:numPr>
    </w:pPr>
  </w:style>
  <w:style w:type="paragraph" w:customStyle="1" w:styleId="Head3Black">
    <w:name w:val="Head3#Black"/>
    <w:basedOn w:val="Head3Black0"/>
    <w:uiPriority w:val="10"/>
    <w:qFormat/>
    <w:rsid w:val="000F7172"/>
    <w:pPr>
      <w:numPr>
        <w:ilvl w:val="2"/>
        <w:numId w:val="5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AA3E9A"/>
    <w:pPr>
      <w:tabs>
        <w:tab w:val="right" w:leader="dot" w:pos="10627"/>
      </w:tabs>
      <w:spacing w:before="0" w:after="0"/>
      <w:ind w:left="480"/>
    </w:pPr>
  </w:style>
  <w:style w:type="table" w:styleId="GridTable4-Accent2">
    <w:name w:val="Grid Table 4 Accent 2"/>
    <w:basedOn w:val="TableNormal"/>
    <w:uiPriority w:val="49"/>
    <w:rsid w:val="006A45CB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6A45CB"/>
    <w:pPr>
      <w:spacing w:before="0" w:after="0"/>
      <w:jc w:val="center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8" w:type="dxa"/>
        <w:left w:w="115" w:type="dxa"/>
        <w:bottom w:w="58" w:type="dxa"/>
        <w:right w:w="115" w:type="dxa"/>
      </w:tblCellMar>
    </w:tblPr>
    <w:tcPr>
      <w:shd w:val="clear" w:color="auto" w:fill="D9E2F3" w:themeFill="accent1" w:themeFillTint="33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Spacing">
    <w:name w:val="No Spacing"/>
    <w:uiPriority w:val="1"/>
    <w:qFormat/>
    <w:rsid w:val="00645FC2"/>
    <w:pPr>
      <w:spacing w:before="0" w:after="0"/>
    </w:pPr>
    <w:rPr>
      <w:rFonts w:cstheme="minorBidi"/>
      <w:color w:val="auto"/>
      <w:sz w:val="22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2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3498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4524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4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4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4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4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43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!!!Documents\quality\templates\GA-000042%20TDK-TPI_Word_Template-Product_Mas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2765F04E9B47208083C575D7DF0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9B3B2-AA3E-400D-A13C-62B6AAC3DCE1}"/>
      </w:docPartPr>
      <w:docPartBody>
        <w:p w:rsidR="005036A5" w:rsidRDefault="00346073">
          <w:pPr>
            <w:pStyle w:val="CA2765F04E9B47208083C575D7DF0B24"/>
          </w:pPr>
          <w:r w:rsidRPr="00226069">
            <w:rPr>
              <w:rStyle w:val="PlaceholderText"/>
            </w:rPr>
            <w:t>[Title]</w:t>
          </w:r>
        </w:p>
      </w:docPartBody>
    </w:docPart>
    <w:docPart>
      <w:docPartPr>
        <w:name w:val="53400D7B258A467292A9DAE66BF5B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E55C6-163F-4136-B168-14FF942CDAB5}"/>
      </w:docPartPr>
      <w:docPartBody>
        <w:p w:rsidR="005036A5" w:rsidRDefault="00346073">
          <w:pPr>
            <w:pStyle w:val="53400D7B258A467292A9DAE66BF5B707"/>
          </w:pPr>
          <w:r w:rsidRPr="00226069">
            <w:rPr>
              <w:rStyle w:val="PlaceholderText"/>
            </w:rPr>
            <w:t>[Subject]</w:t>
          </w:r>
        </w:p>
      </w:docPartBody>
    </w:docPart>
    <w:docPart>
      <w:docPartPr>
        <w:name w:val="2CCF326BBE1D4101ABC64D7A7EB07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27AD4-52E6-47E8-A645-61DE8BED3C36}"/>
      </w:docPartPr>
      <w:docPartBody>
        <w:p w:rsidR="005036A5" w:rsidRDefault="00346073">
          <w:pPr>
            <w:pStyle w:val="2CCF326BBE1D4101ABC64D7A7EB07B66"/>
          </w:pPr>
          <w:r w:rsidRPr="00226069">
            <w:rPr>
              <w:rStyle w:val="PlaceholderText"/>
            </w:rPr>
            <w:t>[Abstract]</w:t>
          </w:r>
        </w:p>
      </w:docPartBody>
    </w:docPart>
    <w:docPart>
      <w:docPartPr>
        <w:name w:val="A33FA0FA6C284E4AAB77D3CEB132E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E2C7B-06FD-430B-BAE2-D2A295C71383}"/>
      </w:docPartPr>
      <w:docPartBody>
        <w:p w:rsidR="005036A5" w:rsidRDefault="00346073">
          <w:pPr>
            <w:pStyle w:val="A33FA0FA6C284E4AAB77D3CEB132E875"/>
          </w:pPr>
          <w:r w:rsidRPr="00226069">
            <w:rPr>
              <w:rStyle w:val="PlaceholderText"/>
            </w:rPr>
            <w:t>[Category]</w:t>
          </w:r>
        </w:p>
      </w:docPartBody>
    </w:docPart>
    <w:docPart>
      <w:docPartPr>
        <w:name w:val="0F678B76AAF642449097B6FDA71EA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CAD06-8A2C-441E-8A3D-3D7505767C99}"/>
      </w:docPartPr>
      <w:docPartBody>
        <w:p w:rsidR="005036A5" w:rsidRDefault="00346073">
          <w:pPr>
            <w:pStyle w:val="0F678B76AAF642449097B6FDA71EA69C"/>
          </w:pPr>
          <w:r w:rsidRPr="00226069">
            <w:rPr>
              <w:rStyle w:val="PlaceholderText"/>
            </w:rPr>
            <w:t>[Abstract]</w:t>
          </w:r>
        </w:p>
      </w:docPartBody>
    </w:docPart>
    <w:docPart>
      <w:docPartPr>
        <w:name w:val="F90DD6BE809F40AD9317D5042C168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855D1-4232-4102-A948-E4D7427707F1}"/>
      </w:docPartPr>
      <w:docPartBody>
        <w:p w:rsidR="00D8404D" w:rsidRDefault="003C4156" w:rsidP="003C4156">
          <w:pPr>
            <w:pStyle w:val="F90DD6BE809F40AD9317D5042C168DA7"/>
          </w:pPr>
          <w:r w:rsidRPr="0022606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73"/>
    <w:rsid w:val="002F1DBD"/>
    <w:rsid w:val="00346073"/>
    <w:rsid w:val="003C4156"/>
    <w:rsid w:val="003E4236"/>
    <w:rsid w:val="005036A5"/>
    <w:rsid w:val="00540269"/>
    <w:rsid w:val="006E78ED"/>
    <w:rsid w:val="00794612"/>
    <w:rsid w:val="008D39ED"/>
    <w:rsid w:val="00963C35"/>
    <w:rsid w:val="009E7B8D"/>
    <w:rsid w:val="00A63E3E"/>
    <w:rsid w:val="00C03116"/>
    <w:rsid w:val="00D8404D"/>
    <w:rsid w:val="00DE0531"/>
    <w:rsid w:val="00E01867"/>
    <w:rsid w:val="00E668F8"/>
    <w:rsid w:val="00F9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4156"/>
    <w:rPr>
      <w:color w:val="808080"/>
    </w:rPr>
  </w:style>
  <w:style w:type="paragraph" w:customStyle="1" w:styleId="CA2765F04E9B47208083C575D7DF0B24">
    <w:name w:val="CA2765F04E9B47208083C575D7DF0B24"/>
  </w:style>
  <w:style w:type="paragraph" w:customStyle="1" w:styleId="53400D7B258A467292A9DAE66BF5B707">
    <w:name w:val="53400D7B258A467292A9DAE66BF5B707"/>
  </w:style>
  <w:style w:type="paragraph" w:customStyle="1" w:styleId="2CCF326BBE1D4101ABC64D7A7EB07B66">
    <w:name w:val="2CCF326BBE1D4101ABC64D7A7EB07B66"/>
  </w:style>
  <w:style w:type="paragraph" w:customStyle="1" w:styleId="A33FA0FA6C284E4AAB77D3CEB132E875">
    <w:name w:val="A33FA0FA6C284E4AAB77D3CEB132E875"/>
  </w:style>
  <w:style w:type="paragraph" w:customStyle="1" w:styleId="0F678B76AAF642449097B6FDA71EA69C">
    <w:name w:val="0F678B76AAF642449097B6FDA71EA69C"/>
  </w:style>
  <w:style w:type="paragraph" w:customStyle="1" w:styleId="0F7DC3FC5D4E4AF98AA306C7877086FD">
    <w:name w:val="0F7DC3FC5D4E4AF98AA306C7877086FD"/>
    <w:rsid w:val="003C4156"/>
  </w:style>
  <w:style w:type="paragraph" w:customStyle="1" w:styleId="E10A6FB16FD9497CA37EBEC2ADCEECC3">
    <w:name w:val="E10A6FB16FD9497CA37EBEC2ADCEECC3"/>
    <w:rsid w:val="003C4156"/>
  </w:style>
  <w:style w:type="paragraph" w:customStyle="1" w:styleId="F90DD6BE809F40AD9317D5042C168DA7">
    <w:name w:val="F90DD6BE809F40AD9317D5042C168DA7"/>
    <w:rsid w:val="003C4156"/>
  </w:style>
  <w:style w:type="paragraph" w:customStyle="1" w:styleId="68DC98131CB947E69E69111EF536521A">
    <w:name w:val="68DC98131CB947E69E69111EF536521A"/>
    <w:rsid w:val="003C41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82C756-BEF2-45C6-97E2-44A9F9A43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GA-000042 TDK-TPI_Word_Template-Product_Master</Template>
  <TotalTime>386</TotalTime>
  <Pages>5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BLE beacons problems tool Test Plan</vt:lpstr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Incorrect Proximity Beacons Detection Tool</dc:title>
  <dc:subject>Test report</dc:subject>
  <dc:creator>Iurii Kotik</dc:creator>
  <cp:keywords/>
  <dc:description/>
  <cp:lastModifiedBy>Dmitry Churikov</cp:lastModifiedBy>
  <cp:revision>19</cp:revision>
  <cp:lastPrinted>2021-04-15T14:50:00Z</cp:lastPrinted>
  <dcterms:created xsi:type="dcterms:W3CDTF">2021-05-11T06:12:00Z</dcterms:created>
  <dcterms:modified xsi:type="dcterms:W3CDTF">2021-06-16T01:52:00Z</dcterms:modified>
  <cp:category>Document Code</cp:category>
</cp:coreProperties>
</file>