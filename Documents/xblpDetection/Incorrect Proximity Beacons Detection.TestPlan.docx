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/>
          <w:color w:val="44546A" w:themeColor="text2"/>
          <w:sz w:val="56"/>
          <w:szCs w:val="56"/>
        </w:rPr>
        <w:id w:val="1468316460"/>
        <w:docPartObj>
          <w:docPartGallery w:val="Cover Pages"/>
          <w:docPartUnique/>
        </w:docPartObj>
      </w:sdtPr>
      <w:sdtEndPr>
        <w:rPr>
          <w:b w:val="0"/>
          <w:bCs/>
          <w:sz w:val="48"/>
          <w:szCs w:val="48"/>
        </w:rPr>
      </w:sdtEndPr>
      <w:sdtContent>
        <w:tbl>
          <w:tblPr>
            <w:tblStyle w:val="TableGrid"/>
            <w:tblpPr w:leftFromText="187" w:rightFromText="187" w:vertAnchor="page" w:horzAnchor="page" w:tblpX="721" w:tblpY="2737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0790"/>
          </w:tblGrid>
          <w:tr w:rsidR="00995493" w14:paraId="72FFA884" w14:textId="77777777" w:rsidTr="002F6536">
            <w:trPr>
              <w:trHeight w:val="1872"/>
            </w:trPr>
            <w:tc>
              <w:tcPr>
                <w:tcW w:w="10790" w:type="dxa"/>
              </w:tcPr>
              <w:p w14:paraId="5CF9B773" w14:textId="77777777" w:rsidR="00995493" w:rsidRPr="00645DFB" w:rsidRDefault="00995493" w:rsidP="002F6536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b/>
                    <w:color w:val="44546A" w:themeColor="text2"/>
                    <w:sz w:val="56"/>
                    <w:szCs w:val="56"/>
                  </w:rPr>
                  <w:t>CONFIDENTIAL</w:t>
                </w:r>
              </w:p>
            </w:tc>
          </w:tr>
          <w:tr w:rsidR="00995493" w14:paraId="7BDDB02F" w14:textId="77777777" w:rsidTr="002F6536">
            <w:trPr>
              <w:trHeight w:val="3456"/>
            </w:trPr>
            <w:tc>
              <w:tcPr>
                <w:tcW w:w="10790" w:type="dxa"/>
              </w:tcPr>
              <w:sdt>
                <w:sdtPr>
                  <w:rPr>
                    <w:b/>
                    <w:color w:val="44546A" w:themeColor="text2"/>
                    <w:sz w:val="56"/>
                    <w:szCs w:val="56"/>
                  </w:rPr>
                  <w:alias w:val="Title"/>
                  <w:tag w:val=""/>
                  <w:id w:val="-145294199"/>
                  <w:placeholder>
                    <w:docPart w:val="F90DD6BE809F40AD9317D5042C168DA7"/>
                  </w:placeholder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14:paraId="1E791DB9" w14:textId="21D22539" w:rsidR="008F5000" w:rsidRDefault="008F5000" w:rsidP="008F5000">
                    <w:pPr>
                      <w:jc w:val="center"/>
                      <w:rPr>
                        <w:b/>
                        <w:color w:val="44546A" w:themeColor="text2"/>
                        <w:sz w:val="56"/>
                        <w:szCs w:val="56"/>
                      </w:rPr>
                    </w:pPr>
                    <w:r w:rsidRPr="00B91110">
                      <w:rPr>
                        <w:b/>
                        <w:color w:val="44546A" w:themeColor="text2"/>
                        <w:sz w:val="56"/>
                        <w:szCs w:val="56"/>
                      </w:rPr>
                      <w:t>Incorrect Proximity Beacons Detection Tool</w:t>
                    </w:r>
                  </w:p>
                </w:sdtContent>
              </w:sdt>
              <w:sdt>
                <w:sdtPr>
                  <w:rPr>
                    <w:bCs/>
                    <w:color w:val="44546A" w:themeColor="text2"/>
                    <w:sz w:val="48"/>
                    <w:szCs w:val="48"/>
                  </w:rPr>
                  <w:alias w:val="Subject"/>
                  <w:tag w:val=""/>
                  <w:id w:val="-1863890197"/>
                  <w:placeholder>
                    <w:docPart w:val="53400D7B258A467292A9DAE66BF5B707"/>
                  </w:placeholder>
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<w:text/>
                </w:sdtPr>
                <w:sdtContent>
                  <w:p w14:paraId="33E1B220" w14:textId="049B029C" w:rsidR="00995493" w:rsidRDefault="008F5000" w:rsidP="002F6536">
                    <w:pPr>
                      <w:spacing w:before="120"/>
                      <w:jc w:val="center"/>
                      <w:rPr>
                        <w:bCs/>
                        <w:color w:val="44546A" w:themeColor="text2"/>
                        <w:sz w:val="48"/>
                        <w:szCs w:val="48"/>
                      </w:rPr>
                    </w:pPr>
                    <w:r>
                      <w:rPr>
                        <w:bCs/>
                        <w:color w:val="44546A" w:themeColor="text2"/>
                        <w:sz w:val="48"/>
                        <w:szCs w:val="48"/>
                      </w:rPr>
                      <w:t>Test Plan</w:t>
                    </w:r>
                  </w:p>
                </w:sdtContent>
              </w:sdt>
              <w:p w14:paraId="747B4F3D" w14:textId="77777777" w:rsidR="00995493" w:rsidRPr="00645DFB" w:rsidRDefault="00995493" w:rsidP="002F6536">
                <w:pPr>
                  <w:spacing w:before="120"/>
                  <w:jc w:val="center"/>
                  <w:rPr>
                    <w:bCs/>
                    <w:color w:val="44546A" w:themeColor="text2"/>
                  </w:rPr>
                </w:pPr>
              </w:p>
              <w:p w14:paraId="399BBA4A" w14:textId="1614E6F1" w:rsidR="00995493" w:rsidRPr="00645DFB" w:rsidRDefault="00995493" w:rsidP="002F6536">
                <w:pPr>
                  <w:spacing w:before="120"/>
                  <w:jc w:val="center"/>
                  <w:rPr>
                    <w:bCs/>
                    <w:color w:val="44546A" w:themeColor="text2"/>
                  </w:rPr>
                </w:pPr>
                <w:r w:rsidRPr="009C5EBF">
                  <w:rPr>
                    <w:b/>
                    <w:color w:val="44546A" w:themeColor="text2"/>
                    <w:sz w:val="28"/>
                    <w:szCs w:val="28"/>
                  </w:rPr>
                  <w:t>Revi</w:t>
                </w:r>
                <w:r w:rsidRPr="00645DFB">
                  <w:rPr>
                    <w:b/>
                    <w:color w:val="44546A" w:themeColor="text2"/>
                    <w:sz w:val="28"/>
                    <w:szCs w:val="28"/>
                  </w:rPr>
                  <w:t xml:space="preserve">sion: </w:t>
                </w:r>
                <w:sdt>
                  <w:sdtPr>
                    <w:rPr>
                      <w:b/>
                      <w:color w:val="44546A" w:themeColor="text2"/>
                      <w:sz w:val="28"/>
                      <w:szCs w:val="28"/>
                    </w:rPr>
                    <w:alias w:val="Abstract"/>
                    <w:tag w:val=""/>
                    <w:id w:val="1962303694"/>
                    <w:placeholder>
                      <w:docPart w:val="2CCF326BBE1D4101ABC64D7A7EB07B66"/>
                    </w:placeholder>
                    <w:dataBinding w:prefixMappings="xmlns:ns0='http://schemas.microsoft.com/office/2006/coverPageProps' " w:xpath="/ns0:CoverPageProperties[1]/ns0:Abstract[1]" w:storeItemID="{55AF091B-3C7A-41E3-B477-F2FDAA23CFDA}"/>
                    <w:text/>
                  </w:sdtPr>
                  <w:sdtContent>
                    <w:r w:rsidR="008F5000">
                      <w:rPr>
                        <w:b/>
                        <w:color w:val="44546A" w:themeColor="text2"/>
                        <w:sz w:val="28"/>
                        <w:szCs w:val="28"/>
                      </w:rPr>
                      <w:t>1</w:t>
                    </w:r>
                    <w:r>
                      <w:rPr>
                        <w:b/>
                        <w:color w:val="44546A" w:themeColor="text2"/>
                        <w:sz w:val="28"/>
                        <w:szCs w:val="28"/>
                      </w:rPr>
                      <w:t>.</w:t>
                    </w:r>
                    <w:r w:rsidR="008F5000">
                      <w:rPr>
                        <w:b/>
                        <w:color w:val="44546A" w:themeColor="text2"/>
                        <w:sz w:val="28"/>
                        <w:szCs w:val="28"/>
                      </w:rPr>
                      <w:t>0</w:t>
                    </w:r>
                  </w:sdtContent>
                </w:sdt>
              </w:p>
              <w:p w14:paraId="26468EB6" w14:textId="77777777" w:rsidR="00995493" w:rsidRDefault="00995493" w:rsidP="002F6536">
                <w:pPr>
                  <w:spacing w:before="120"/>
                  <w:jc w:val="center"/>
                </w:pPr>
              </w:p>
            </w:tc>
          </w:tr>
        </w:tbl>
        <w:p w14:paraId="02BCF3A3" w14:textId="77777777" w:rsidR="00995493" w:rsidRDefault="00995493" w:rsidP="002F6536">
          <w:pPr>
            <w:jc w:val="right"/>
          </w:pPr>
        </w:p>
        <w:tbl>
          <w:tblPr>
            <w:tblStyle w:val="TableGrid"/>
            <w:tblpPr w:leftFromText="187" w:rightFromText="187" w:vertAnchor="page" w:horzAnchor="page" w:tblpX="9217" w:tblpY="289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2304"/>
          </w:tblGrid>
          <w:tr w:rsidR="00995493" w14:paraId="6EA6F1A5" w14:textId="77777777" w:rsidTr="002F6536">
            <w:trPr>
              <w:cantSplit/>
              <w:trHeight w:val="1109"/>
            </w:trPr>
            <w:tc>
              <w:tcPr>
                <w:tcW w:w="230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sdt>
                <w:sdtPr>
                  <w:rPr>
                    <w:b/>
                    <w:color w:val="44546A" w:themeColor="text2"/>
                    <w:sz w:val="28"/>
                    <w:szCs w:val="28"/>
                  </w:rPr>
                  <w:alias w:val="Category"/>
                  <w:tag w:val=""/>
                  <w:id w:val="611712256"/>
                  <w:placeholder>
                    <w:docPart w:val="A33FA0FA6C284E4AAB77D3CEB132E875"/>
                  </w:placeholder>
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<w:text/>
                </w:sdtPr>
                <w:sdtContent>
                  <w:p w14:paraId="25DB71BC" w14:textId="77777777" w:rsidR="00995493" w:rsidRPr="00131278" w:rsidRDefault="00995493" w:rsidP="002F6536">
                    <w:pPr>
                      <w:jc w:val="right"/>
                      <w:rPr>
                        <w:b/>
                        <w:color w:val="44546A" w:themeColor="text2"/>
                        <w:sz w:val="28"/>
                        <w:szCs w:val="28"/>
                      </w:rPr>
                    </w:pPr>
                    <w:r w:rsidRPr="008933A0">
                      <w:rPr>
                        <w:b/>
                        <w:color w:val="44546A" w:themeColor="text2"/>
                        <w:sz w:val="28"/>
                        <w:szCs w:val="28"/>
                      </w:rPr>
                      <w:t>Document Code</w:t>
                    </w:r>
                  </w:p>
                </w:sdtContent>
              </w:sdt>
            </w:tc>
          </w:tr>
        </w:tbl>
        <w:p w14:paraId="15912834" w14:textId="77777777" w:rsidR="00995493" w:rsidRDefault="00995493"/>
        <w:tbl>
          <w:tblPr>
            <w:tblStyle w:val="TableGrid"/>
            <w:tblpPr w:leftFromText="187" w:rightFromText="187" w:vertAnchor="page" w:horzAnchor="page" w:tblpX="721" w:tblpY="289"/>
            <w:tblOverlap w:val="never"/>
            <w:tblW w:w="423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4235"/>
          </w:tblGrid>
          <w:tr w:rsidR="00995493" w14:paraId="6C73A4D2" w14:textId="77777777" w:rsidTr="002F6536">
            <w:trPr>
              <w:cantSplit/>
              <w:trHeight w:hRule="exact" w:val="1109"/>
            </w:trPr>
            <w:tc>
              <w:tcPr>
                <w:tcW w:w="4235" w:type="dxa"/>
                <w:vAlign w:val="center"/>
              </w:tcPr>
              <w:p w14:paraId="7CBFFDAC" w14:textId="77777777" w:rsidR="00995493" w:rsidRDefault="00995493" w:rsidP="002F6536">
                <w:pPr>
                  <w:pStyle w:val="NoSpacing"/>
                  <w:rPr>
                    <w:rStyle w:val="Strong"/>
                    <w:sz w:val="28"/>
                    <w:szCs w:val="28"/>
                  </w:rPr>
                </w:pPr>
                <w:r>
                  <w:rPr>
                    <w:b/>
                    <w:bCs/>
                    <w:noProof/>
                    <w:sz w:val="28"/>
                    <w:szCs w:val="28"/>
                  </w:rPr>
                  <w:drawing>
                    <wp:inline distT="0" distB="0" distL="0" distR="0" wp14:anchorId="4DA5227B" wp14:editId="5E0BD3ED">
                      <wp:extent cx="2307427" cy="704215"/>
                      <wp:effectExtent l="0" t="0" r="0" b="635"/>
                      <wp:docPr id="13" name="Pictur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07427" cy="7042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tbl>
          <w:tblPr>
            <w:tblStyle w:val="TableGrid"/>
            <w:tblpPr w:leftFromText="187" w:rightFromText="187" w:vertAnchor="page" w:horzAnchor="page" w:tblpX="9361" w:tblpY="14401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2160"/>
          </w:tblGrid>
          <w:tr w:rsidR="00995493" w14:paraId="61C2B430" w14:textId="77777777" w:rsidTr="002F6536">
            <w:trPr>
              <w:cantSplit/>
              <w:trHeight w:val="720"/>
            </w:trPr>
            <w:tc>
              <w:tcPr>
                <w:tcW w:w="216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2B86F783" w14:textId="77777777" w:rsidR="00995493" w:rsidRPr="00285412" w:rsidRDefault="00995493" w:rsidP="002F6536">
                <w:pPr>
                  <w:pStyle w:val="NoSpacing"/>
                  <w:jc w:val="right"/>
                  <w:rPr>
                    <w:color w:val="A6A6A6" w:themeColor="background1" w:themeShade="A6"/>
                    <w:sz w:val="14"/>
                    <w:szCs w:val="14"/>
                    <w:lang w:eastAsia="zh-CN"/>
                  </w:rPr>
                </w:pPr>
                <w:r w:rsidRPr="00285412">
                  <w:rPr>
                    <w:color w:val="A6A6A6" w:themeColor="background1" w:themeShade="A6"/>
                    <w:sz w:val="14"/>
                    <w:szCs w:val="14"/>
                    <w:lang w:eastAsia="zh-CN"/>
                  </w:rPr>
                  <w:t xml:space="preserve">Trusted Positioning Inc. </w:t>
                </w:r>
              </w:p>
              <w:p w14:paraId="73D233BB" w14:textId="77777777" w:rsidR="00995493" w:rsidRPr="00285412" w:rsidRDefault="00995493" w:rsidP="002F6536">
                <w:pPr>
                  <w:pStyle w:val="NoSpacing"/>
                  <w:jc w:val="right"/>
                  <w:rPr>
                    <w:color w:val="A6A6A6" w:themeColor="background1" w:themeShade="A6"/>
                    <w:sz w:val="14"/>
                    <w:szCs w:val="14"/>
                    <w:lang w:eastAsia="zh-CN"/>
                  </w:rPr>
                </w:pPr>
                <w:r w:rsidRPr="00285412">
                  <w:rPr>
                    <w:color w:val="A6A6A6" w:themeColor="background1" w:themeShade="A6"/>
                    <w:sz w:val="14"/>
                    <w:szCs w:val="14"/>
                    <w:lang w:eastAsia="zh-CN"/>
                  </w:rPr>
                  <w:t>A TDK Group Company</w:t>
                </w:r>
              </w:p>
              <w:p w14:paraId="62177049" w14:textId="77777777" w:rsidR="00995493" w:rsidRPr="00285412" w:rsidRDefault="00995493" w:rsidP="002F6536">
                <w:pPr>
                  <w:pStyle w:val="NoSpacing"/>
                  <w:jc w:val="right"/>
                  <w:rPr>
                    <w:color w:val="A6A6A6" w:themeColor="background1" w:themeShade="A6"/>
                    <w:sz w:val="14"/>
                    <w:szCs w:val="14"/>
                    <w:lang w:eastAsia="zh-CN"/>
                  </w:rPr>
                </w:pPr>
                <w:r w:rsidRPr="00285412">
                  <w:rPr>
                    <w:color w:val="A6A6A6" w:themeColor="background1" w:themeShade="A6"/>
                    <w:sz w:val="14"/>
                    <w:szCs w:val="14"/>
                    <w:lang w:eastAsia="zh-CN"/>
                  </w:rPr>
                  <w:t xml:space="preserve">#405, 1000 Veterans Place NW </w:t>
                </w:r>
              </w:p>
              <w:p w14:paraId="383B9B54" w14:textId="77777777" w:rsidR="00995493" w:rsidRPr="00285412" w:rsidRDefault="00995493" w:rsidP="002F6536">
                <w:pPr>
                  <w:pStyle w:val="NoSpacing"/>
                  <w:jc w:val="right"/>
                  <w:rPr>
                    <w:sz w:val="14"/>
                    <w:szCs w:val="14"/>
                  </w:rPr>
                </w:pPr>
                <w:r w:rsidRPr="00285412">
                  <w:rPr>
                    <w:color w:val="A6A6A6" w:themeColor="background1" w:themeShade="A6"/>
                    <w:sz w:val="14"/>
                    <w:szCs w:val="14"/>
                    <w:lang w:eastAsia="zh-CN"/>
                  </w:rPr>
                  <w:t>Calgary, AB Canada T3B 4M1</w:t>
                </w:r>
              </w:p>
            </w:tc>
          </w:tr>
        </w:tbl>
        <w:tbl>
          <w:tblPr>
            <w:tblStyle w:val="TableGrid"/>
            <w:tblpPr w:leftFromText="187" w:rightFromText="187" w:vertAnchor="page" w:horzAnchor="page" w:tblpX="721" w:tblpY="10441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395"/>
            <w:gridCol w:w="5395"/>
          </w:tblGrid>
          <w:tr w:rsidR="00995493" w14:paraId="3BEC589D" w14:textId="77777777" w:rsidTr="002F6536">
            <w:tc>
              <w:tcPr>
                <w:tcW w:w="10790" w:type="dxa"/>
                <w:gridSpan w:val="2"/>
              </w:tcPr>
              <w:p w14:paraId="05878B01" w14:textId="1C6A7A29" w:rsidR="00995493" w:rsidRPr="009C5EBF" w:rsidRDefault="00995493" w:rsidP="002F6536">
                <w:pPr>
                  <w:spacing w:after="120"/>
                  <w:jc w:val="center"/>
                  <w:rPr>
                    <w:color w:val="44546A" w:themeColor="text2"/>
                  </w:rPr>
                </w:pPr>
                <w:r w:rsidRPr="009C5EBF">
                  <w:rPr>
                    <w:rFonts w:eastAsiaTheme="majorEastAsia" w:cs="Arial"/>
                    <w:noProof/>
                    <w:color w:val="44546A" w:themeColor="text2"/>
                    <w:sz w:val="36"/>
                    <w:szCs w:val="36"/>
                  </w:rPr>
                  <w:t xml:space="preserve">REVISION: </w:t>
                </w:r>
                <w:sdt>
                  <w:sdtPr>
                    <w:rPr>
                      <w:rFonts w:eastAsiaTheme="majorEastAsia" w:cs="Arial"/>
                      <w:noProof/>
                      <w:color w:val="44546A" w:themeColor="text2"/>
                      <w:sz w:val="36"/>
                      <w:szCs w:val="36"/>
                    </w:rPr>
                    <w:alias w:val="Abstract"/>
                    <w:tag w:val=""/>
                    <w:id w:val="402181185"/>
                    <w:placeholder>
                      <w:docPart w:val="0F678B76AAF642449097B6FDA71EA69C"/>
                    </w:placeholder>
                    <w:dataBinding w:prefixMappings="xmlns:ns0='http://schemas.microsoft.com/office/2006/coverPageProps' " w:xpath="/ns0:CoverPageProperties[1]/ns0:Abstract[1]" w:storeItemID="{55AF091B-3C7A-41E3-B477-F2FDAA23CFDA}"/>
                    <w:text/>
                  </w:sdtPr>
                  <w:sdtContent>
                    <w:r w:rsidR="008F5000">
                      <w:rPr>
                        <w:rFonts w:eastAsiaTheme="majorEastAsia" w:cs="Arial"/>
                        <w:noProof/>
                        <w:color w:val="44546A" w:themeColor="text2"/>
                        <w:sz w:val="36"/>
                        <w:szCs w:val="36"/>
                      </w:rPr>
                      <w:t>1.0</w:t>
                    </w:r>
                  </w:sdtContent>
                </w:sdt>
                <w:r w:rsidRPr="009C5EBF">
                  <w:rPr>
                    <w:rFonts w:eastAsiaTheme="majorEastAsia" w:cs="Arial"/>
                    <w:noProof/>
                    <w:color w:val="44546A" w:themeColor="text2"/>
                    <w:sz w:val="36"/>
                    <w:szCs w:val="36"/>
                  </w:rPr>
                  <w:t xml:space="preserve"> - ISSUED FOR USE</w:t>
                </w:r>
              </w:p>
            </w:tc>
          </w:tr>
          <w:tr w:rsidR="00995493" w14:paraId="6A82FF57" w14:textId="77777777" w:rsidTr="002F6536">
            <w:trPr>
              <w:trHeight w:val="2448"/>
            </w:trPr>
            <w:tc>
              <w:tcPr>
                <w:tcW w:w="5395" w:type="dxa"/>
                <w:vAlign w:val="center"/>
              </w:tcPr>
              <w:p w14:paraId="7510622A" w14:textId="77777777" w:rsidR="00995493" w:rsidRDefault="00995493" w:rsidP="002F6536">
                <w:pPr>
                  <w:jc w:val="center"/>
                </w:pPr>
              </w:p>
            </w:tc>
            <w:tc>
              <w:tcPr>
                <w:tcW w:w="5395" w:type="dxa"/>
                <w:vAlign w:val="center"/>
              </w:tcPr>
              <w:p w14:paraId="1092CB03" w14:textId="77777777" w:rsidR="00995493" w:rsidRPr="009C5EBF" w:rsidRDefault="00995493" w:rsidP="002F6536">
                <w:pPr>
                  <w:jc w:val="center"/>
                  <w:rPr>
                    <w:color w:val="44546A" w:themeColor="text2"/>
                  </w:rPr>
                </w:pPr>
              </w:p>
            </w:tc>
          </w:tr>
          <w:tr w:rsidR="00995493" w14:paraId="1F23C530" w14:textId="77777777" w:rsidTr="002F6536">
            <w:tc>
              <w:tcPr>
                <w:tcW w:w="5395" w:type="dxa"/>
              </w:tcPr>
              <w:p w14:paraId="3E8A90DC" w14:textId="77777777" w:rsidR="00995493" w:rsidRDefault="00995493" w:rsidP="002F6536">
                <w:pPr>
                  <w:jc w:val="center"/>
                </w:pPr>
                <w:r w:rsidRPr="009C5EBF">
                  <w:rPr>
                    <w:rFonts w:eastAsiaTheme="majorEastAsia" w:cs="Arial"/>
                    <w:b/>
                    <w:bCs/>
                    <w:noProof/>
                    <w:color w:val="44546A" w:themeColor="text2"/>
                    <w:sz w:val="16"/>
                    <w:szCs w:val="16"/>
                  </w:rPr>
                  <w:t>PERMIT STAMP</w:t>
                </w:r>
              </w:p>
            </w:tc>
            <w:tc>
              <w:tcPr>
                <w:tcW w:w="5395" w:type="dxa"/>
              </w:tcPr>
              <w:p w14:paraId="64E4231C" w14:textId="77777777" w:rsidR="00995493" w:rsidRPr="009C5EBF" w:rsidRDefault="00995493" w:rsidP="002F6536">
                <w:pPr>
                  <w:jc w:val="center"/>
                  <w:rPr>
                    <w:color w:val="44546A" w:themeColor="text2"/>
                  </w:rPr>
                </w:pPr>
                <w:r w:rsidRPr="009C5EBF">
                  <w:rPr>
                    <w:rFonts w:eastAsiaTheme="majorEastAsia" w:cs="Arial"/>
                    <w:b/>
                    <w:bCs/>
                    <w:noProof/>
                    <w:color w:val="44546A" w:themeColor="text2"/>
                    <w:sz w:val="16"/>
                    <w:szCs w:val="16"/>
                  </w:rPr>
                  <w:t>ENGINEER’S STAMP</w:t>
                </w:r>
              </w:p>
            </w:tc>
          </w:tr>
          <w:tr w:rsidR="00995493" w14:paraId="3C18E00F" w14:textId="77777777" w:rsidTr="002F6536">
            <w:tc>
              <w:tcPr>
                <w:tcW w:w="10790" w:type="dxa"/>
                <w:gridSpan w:val="2"/>
              </w:tcPr>
              <w:p w14:paraId="3A507803" w14:textId="77777777" w:rsidR="00995493" w:rsidRPr="009C5EBF" w:rsidRDefault="00995493" w:rsidP="002F6536">
                <w:pPr>
                  <w:spacing w:before="120"/>
                  <w:jc w:val="center"/>
                  <w:rPr>
                    <w:color w:val="44546A" w:themeColor="text2"/>
                  </w:rPr>
                </w:pPr>
              </w:p>
            </w:tc>
          </w:tr>
        </w:tbl>
        <w:p w14:paraId="2158788B" w14:textId="77777777" w:rsidR="00995493" w:rsidRPr="001A33B5" w:rsidRDefault="00995493" w:rsidP="002F6536">
          <w:r>
            <w:rPr>
              <w:rFonts w:eastAsia="SimSun" w:cs="Arial"/>
              <w:noProof/>
              <w:color w:val="A6A6A6" w:themeColor="background1" w:themeShade="A6"/>
              <w:sz w:val="14"/>
              <w:szCs w:val="14"/>
              <w:lang w:eastAsia="zh-CN"/>
            </w:rPr>
            <w:drawing>
              <wp:anchor distT="0" distB="0" distL="114300" distR="114300" simplePos="0" relativeHeight="251663360" behindDoc="0" locked="0" layoutInCell="1" allowOverlap="1" wp14:anchorId="572994C9" wp14:editId="713DBB5B">
                <wp:simplePos x="0" y="0"/>
                <wp:positionH relativeFrom="page">
                  <wp:posOffset>458470</wp:posOffset>
                </wp:positionH>
                <wp:positionV relativeFrom="page">
                  <wp:posOffset>9329420</wp:posOffset>
                </wp:positionV>
                <wp:extent cx="877824" cy="246888"/>
                <wp:effectExtent l="0" t="0" r="0" b="1270"/>
                <wp:wrapNone/>
                <wp:docPr id="14" name="Picture 14" descr="A picture containing shap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A picture containing shape&#10;&#10;Description automatically generated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" r="51959" b="7913"/>
                        <a:stretch/>
                      </pic:blipFill>
                      <pic:spPr bwMode="auto">
                        <a:xfrm>
                          <a:off x="0" y="0"/>
                          <a:ext cx="877824" cy="2468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A151ED9" w14:textId="77777777" w:rsidR="00995493" w:rsidRDefault="00995493">
          <w:pPr>
            <w:rPr>
              <w:bCs/>
              <w:color w:val="44546A" w:themeColor="text2"/>
              <w:sz w:val="48"/>
              <w:szCs w:val="48"/>
            </w:rPr>
          </w:pPr>
          <w:r>
            <w:rPr>
              <w:bCs/>
              <w:color w:val="44546A" w:themeColor="text2"/>
              <w:sz w:val="48"/>
              <w:szCs w:val="48"/>
            </w:rPr>
            <w:br w:type="page"/>
          </w:r>
        </w:p>
      </w:sdtContent>
    </w:sdt>
    <w:bookmarkStart w:id="0" w:name="_Toc7467799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90263454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  <w:color w:val="000000"/>
          <w:sz w:val="24"/>
          <w:szCs w:val="24"/>
        </w:rPr>
      </w:sdtEndPr>
      <w:sdtContent>
        <w:p w14:paraId="774D4711" w14:textId="77777777" w:rsidR="00E83147" w:rsidRPr="00E83147" w:rsidRDefault="00E83147" w:rsidP="00E83147">
          <w:pPr>
            <w:pStyle w:val="Heading1"/>
            <w:rPr>
              <w:rStyle w:val="Heading1Char"/>
            </w:rPr>
          </w:pPr>
          <w:r w:rsidRPr="00E83147">
            <w:rPr>
              <w:rStyle w:val="Heading1Char"/>
            </w:rPr>
            <w:t>Table of Contents</w:t>
          </w:r>
          <w:bookmarkEnd w:id="0"/>
        </w:p>
        <w:p w14:paraId="7167129C" w14:textId="6593D950" w:rsidR="008F5000" w:rsidRDefault="00E83147">
          <w:pPr>
            <w:pStyle w:val="TOC1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77993" w:history="1">
            <w:r w:rsidR="008F5000" w:rsidRPr="00851284">
              <w:rPr>
                <w:rStyle w:val="Hyperlink"/>
                <w:noProof/>
              </w:rPr>
              <w:t>Table of Contents</w:t>
            </w:r>
            <w:r w:rsidR="008F5000">
              <w:rPr>
                <w:noProof/>
                <w:webHidden/>
              </w:rPr>
              <w:tab/>
            </w:r>
            <w:r w:rsidR="008F5000">
              <w:rPr>
                <w:noProof/>
                <w:webHidden/>
              </w:rPr>
              <w:fldChar w:fldCharType="begin"/>
            </w:r>
            <w:r w:rsidR="008F5000">
              <w:rPr>
                <w:noProof/>
                <w:webHidden/>
              </w:rPr>
              <w:instrText xml:space="preserve"> PAGEREF _Toc74677993 \h </w:instrText>
            </w:r>
            <w:r w:rsidR="008F5000">
              <w:rPr>
                <w:noProof/>
                <w:webHidden/>
              </w:rPr>
            </w:r>
            <w:r w:rsidR="008F5000">
              <w:rPr>
                <w:noProof/>
                <w:webHidden/>
              </w:rPr>
              <w:fldChar w:fldCharType="separate"/>
            </w:r>
            <w:r w:rsidR="00A67317">
              <w:rPr>
                <w:noProof/>
                <w:webHidden/>
              </w:rPr>
              <w:t>1</w:t>
            </w:r>
            <w:r w:rsidR="008F5000">
              <w:rPr>
                <w:noProof/>
                <w:webHidden/>
              </w:rPr>
              <w:fldChar w:fldCharType="end"/>
            </w:r>
          </w:hyperlink>
        </w:p>
        <w:p w14:paraId="1A41DEF7" w14:textId="77961149" w:rsidR="008F5000" w:rsidRDefault="008F5000">
          <w:pPr>
            <w:pStyle w:val="TOC2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4677994" w:history="1">
            <w:r w:rsidRPr="00851284">
              <w:rPr>
                <w:rStyle w:val="Hyperlink"/>
                <w:noProof/>
              </w:rPr>
              <w:t>Version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3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3599B" w14:textId="5F428F4C" w:rsidR="008F5000" w:rsidRDefault="008F5000">
          <w:pPr>
            <w:pStyle w:val="TOC2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4677995" w:history="1">
            <w:r w:rsidRPr="00851284">
              <w:rPr>
                <w:rStyle w:val="Hyperlink"/>
                <w:noProof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3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19222" w14:textId="2D8D0968" w:rsidR="008F5000" w:rsidRDefault="008F5000">
          <w:pPr>
            <w:pStyle w:val="TOC2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4677996" w:history="1">
            <w:r w:rsidRPr="00851284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3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001E2" w14:textId="43859546" w:rsidR="008F5000" w:rsidRDefault="008F5000">
          <w:pPr>
            <w:pStyle w:val="TOC2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4677997" w:history="1">
            <w:r w:rsidRPr="00851284">
              <w:rPr>
                <w:rStyle w:val="Hyperlink"/>
                <w:noProof/>
              </w:rPr>
              <w:t>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3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52BA5" w14:textId="39B1C5F8" w:rsidR="008F5000" w:rsidRDefault="008F5000">
          <w:pPr>
            <w:pStyle w:val="TOC2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4677998" w:history="1">
            <w:r w:rsidRPr="00851284">
              <w:rPr>
                <w:rStyle w:val="Hyperlink"/>
                <w:noProof/>
              </w:rPr>
              <w:t>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3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82C09" w14:textId="6D6836CA" w:rsidR="008F5000" w:rsidRDefault="008F5000">
          <w:pPr>
            <w:pStyle w:val="TOC1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4677999" w:history="1">
            <w:r w:rsidRPr="00851284">
              <w:rPr>
                <w:rStyle w:val="Hyperlink"/>
                <w:noProof/>
              </w:rPr>
              <w:t>Test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3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E3FF7" w14:textId="040C62CC" w:rsidR="008F5000" w:rsidRDefault="008F5000">
          <w:pPr>
            <w:pStyle w:val="TOC1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4678000" w:history="1">
            <w:r w:rsidRPr="00851284">
              <w:rPr>
                <w:rStyle w:val="Hyperlink"/>
                <w:noProof/>
              </w:rPr>
              <w:t>Test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3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8D9C0" w14:textId="585CD5F2" w:rsidR="008F5000" w:rsidRDefault="008F5000">
          <w:pPr>
            <w:pStyle w:val="TOC3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4678001" w:history="1">
            <w:r w:rsidRPr="00851284">
              <w:rPr>
                <w:rStyle w:val="Hyperlink"/>
                <w:noProof/>
              </w:rPr>
              <w:t>Test 1 Dat-files generation.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3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64742" w14:textId="1BAFE112" w:rsidR="008F5000" w:rsidRDefault="008F5000">
          <w:pPr>
            <w:pStyle w:val="TOC3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4678002" w:history="1">
            <w:r w:rsidRPr="00851284">
              <w:rPr>
                <w:rStyle w:val="Hyperlink"/>
                <w:noProof/>
              </w:rPr>
              <w:t>Test 2 FpBuilder in xBlp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3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884C4" w14:textId="3236F180" w:rsidR="008F5000" w:rsidRDefault="008F5000">
          <w:pPr>
            <w:pStyle w:val="TOC3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4678003" w:history="1">
            <w:r w:rsidRPr="00851284">
              <w:rPr>
                <w:rStyle w:val="Hyperlink"/>
                <w:noProof/>
              </w:rPr>
              <w:t>Test 3 Beacons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3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A5296" w14:textId="00ACD6EC" w:rsidR="008F5000" w:rsidRDefault="008F5000">
          <w:pPr>
            <w:pStyle w:val="TOC3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4678004" w:history="1">
            <w:r w:rsidRPr="00851284">
              <w:rPr>
                <w:rStyle w:val="Hyperlink"/>
                <w:noProof/>
              </w:rPr>
              <w:t>Test 4 Integral test.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3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EEFE1" w14:textId="6A6FA007" w:rsidR="008F5000" w:rsidRDefault="008F5000">
          <w:pPr>
            <w:pStyle w:val="TOC1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4678005" w:history="1">
            <w:r w:rsidRPr="00851284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3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544BC" w14:textId="5BEFA5B7" w:rsidR="008F5000" w:rsidRDefault="008F5000">
          <w:pPr>
            <w:pStyle w:val="TOC2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4678006" w:history="1">
            <w:r w:rsidRPr="00851284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3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ED56D" w14:textId="7F0AAA66" w:rsidR="00E83147" w:rsidRDefault="00E83147">
          <w:r>
            <w:rPr>
              <w:b/>
              <w:bCs/>
              <w:noProof/>
            </w:rPr>
            <w:fldChar w:fldCharType="end"/>
          </w:r>
        </w:p>
      </w:sdtContent>
    </w:sdt>
    <w:p w14:paraId="6E3E75AF" w14:textId="77777777" w:rsidR="00ED3933" w:rsidRDefault="00ED393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D35B887" w14:textId="77777777" w:rsidR="00A164D6" w:rsidRDefault="00FE426A" w:rsidP="00475EAF">
      <w:pPr>
        <w:pStyle w:val="Heading2"/>
      </w:pPr>
      <w:r>
        <w:lastRenderedPageBreak/>
        <w:t xml:space="preserve"> </w:t>
      </w:r>
      <w:bookmarkStart w:id="1" w:name="_Toc74677994"/>
      <w:r w:rsidR="00A164D6">
        <w:t>Version Log</w:t>
      </w:r>
      <w:bookmarkEnd w:id="1"/>
    </w:p>
    <w:tbl>
      <w:tblPr>
        <w:tblStyle w:val="GridTable4-Accent1"/>
        <w:tblW w:w="10795" w:type="dxa"/>
        <w:tblLook w:val="04A0" w:firstRow="1" w:lastRow="0" w:firstColumn="1" w:lastColumn="0" w:noHBand="0" w:noVBand="1"/>
      </w:tblPr>
      <w:tblGrid>
        <w:gridCol w:w="991"/>
        <w:gridCol w:w="1389"/>
        <w:gridCol w:w="1728"/>
        <w:gridCol w:w="1728"/>
        <w:gridCol w:w="4959"/>
      </w:tblGrid>
      <w:tr w:rsidR="00A31509" w14:paraId="1E2667EB" w14:textId="77777777" w:rsidTr="00A31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0F4F9EB" w14:textId="77777777" w:rsidR="00A31509" w:rsidRDefault="00A31509" w:rsidP="006B110F">
            <w:r>
              <w:t>Version</w:t>
            </w:r>
          </w:p>
        </w:tc>
        <w:tc>
          <w:tcPr>
            <w:tcW w:w="1389" w:type="dxa"/>
          </w:tcPr>
          <w:p w14:paraId="11249559" w14:textId="77777777" w:rsidR="00A31509" w:rsidRDefault="00A31509" w:rsidP="006B1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Date</w:t>
            </w:r>
          </w:p>
          <w:p w14:paraId="43823D2A" w14:textId="77777777" w:rsidR="0045740E" w:rsidRDefault="0045740E" w:rsidP="006B1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(D/M/Y/</w:t>
            </w:r>
          </w:p>
        </w:tc>
        <w:tc>
          <w:tcPr>
            <w:tcW w:w="1728" w:type="dxa"/>
          </w:tcPr>
          <w:p w14:paraId="7671592F" w14:textId="77777777" w:rsidR="00A31509" w:rsidRDefault="00A31509" w:rsidP="006B1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728" w:type="dxa"/>
          </w:tcPr>
          <w:p w14:paraId="7577539C" w14:textId="77777777" w:rsidR="00A31509" w:rsidRDefault="00A31509" w:rsidP="006B1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Checker</w:t>
            </w:r>
          </w:p>
        </w:tc>
        <w:tc>
          <w:tcPr>
            <w:tcW w:w="4959" w:type="dxa"/>
          </w:tcPr>
          <w:p w14:paraId="7DCF8B78" w14:textId="77777777" w:rsidR="00A31509" w:rsidRDefault="00A31509" w:rsidP="006B1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Description</w:t>
            </w:r>
          </w:p>
        </w:tc>
      </w:tr>
      <w:tr w:rsidR="00A31509" w14:paraId="4B992BE9" w14:textId="77777777" w:rsidTr="00A3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26D5672" w14:textId="77777777" w:rsidR="00A31509" w:rsidRPr="00A164D6" w:rsidRDefault="00A31509" w:rsidP="006B110F">
            <w:r w:rsidRPr="00A164D6">
              <w:t>0</w:t>
            </w:r>
            <w:r>
              <w:t>.0</w:t>
            </w:r>
          </w:p>
        </w:tc>
        <w:tc>
          <w:tcPr>
            <w:tcW w:w="1389" w:type="dxa"/>
          </w:tcPr>
          <w:p w14:paraId="779A3677" w14:textId="5E6E00B3" w:rsidR="00A31509" w:rsidRDefault="00E86F13" w:rsidP="006B1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44363C">
              <w:t>1</w:t>
            </w:r>
            <w:r w:rsidR="00A31509">
              <w:t>/</w:t>
            </w:r>
            <w:r w:rsidR="00DC529F">
              <w:t>0</w:t>
            </w:r>
            <w:r w:rsidR="0044363C">
              <w:t>6</w:t>
            </w:r>
            <w:r w:rsidR="00A31509">
              <w:t>/202</w:t>
            </w:r>
            <w:r w:rsidR="00DC529F">
              <w:t>1</w:t>
            </w:r>
          </w:p>
        </w:tc>
        <w:tc>
          <w:tcPr>
            <w:tcW w:w="1728" w:type="dxa"/>
          </w:tcPr>
          <w:p w14:paraId="72287860" w14:textId="4A164FC6" w:rsidR="00A31509" w:rsidRDefault="00E86F13" w:rsidP="006B1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A31509">
              <w:t>.</w:t>
            </w:r>
            <w:r w:rsidR="0044363C">
              <w:t xml:space="preserve"> </w:t>
            </w:r>
            <w:r>
              <w:t>Pentiukhov</w:t>
            </w:r>
          </w:p>
        </w:tc>
        <w:tc>
          <w:tcPr>
            <w:tcW w:w="1728" w:type="dxa"/>
          </w:tcPr>
          <w:p w14:paraId="159EF28A" w14:textId="77777777" w:rsidR="00A31509" w:rsidRDefault="00A31509" w:rsidP="006B1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9" w:type="dxa"/>
          </w:tcPr>
          <w:p w14:paraId="0DCB4EC2" w14:textId="71C8E064" w:rsidR="00A31509" w:rsidRDefault="00A31509" w:rsidP="006B1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 </w:t>
            </w:r>
            <w:r w:rsidR="00DC529F">
              <w:t xml:space="preserve">document </w:t>
            </w:r>
            <w:r>
              <w:t>creation</w:t>
            </w:r>
          </w:p>
        </w:tc>
      </w:tr>
      <w:tr w:rsidR="0044363C" w14:paraId="7B2F3B31" w14:textId="77777777" w:rsidTr="00A31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2E520B18" w14:textId="34B5C05D" w:rsidR="0044363C" w:rsidRPr="00A164D6" w:rsidRDefault="0044363C" w:rsidP="006B110F">
            <w:r>
              <w:t>1.0</w:t>
            </w:r>
          </w:p>
        </w:tc>
        <w:tc>
          <w:tcPr>
            <w:tcW w:w="1389" w:type="dxa"/>
          </w:tcPr>
          <w:p w14:paraId="1C805ED4" w14:textId="0303F68E" w:rsidR="0044363C" w:rsidRDefault="0044363C" w:rsidP="006B1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15/06/2021</w:t>
            </w:r>
          </w:p>
        </w:tc>
        <w:tc>
          <w:tcPr>
            <w:tcW w:w="1728" w:type="dxa"/>
          </w:tcPr>
          <w:p w14:paraId="03C2ACF5" w14:textId="58377F0B" w:rsidR="0044363C" w:rsidRDefault="0044363C" w:rsidP="006B1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D. Churikov</w:t>
            </w:r>
          </w:p>
        </w:tc>
        <w:tc>
          <w:tcPr>
            <w:tcW w:w="1728" w:type="dxa"/>
          </w:tcPr>
          <w:p w14:paraId="5E71E07C" w14:textId="77777777" w:rsidR="0044363C" w:rsidRDefault="0044363C" w:rsidP="006B1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9" w:type="dxa"/>
          </w:tcPr>
          <w:p w14:paraId="51BDD8B3" w14:textId="07180C26" w:rsidR="0044363C" w:rsidRDefault="0044363C" w:rsidP="006B1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content correction</w:t>
            </w:r>
          </w:p>
        </w:tc>
      </w:tr>
    </w:tbl>
    <w:p w14:paraId="66BD90B2" w14:textId="77777777" w:rsidR="00A164D6" w:rsidRDefault="00A164D6" w:rsidP="00A164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64FCA5" w14:textId="77777777" w:rsidR="00181856" w:rsidRDefault="00181856" w:rsidP="00E83147">
      <w:pPr>
        <w:pStyle w:val="Heading2"/>
      </w:pPr>
      <w:bookmarkStart w:id="2" w:name="_Toc74677995"/>
      <w:r>
        <w:lastRenderedPageBreak/>
        <w:t>Figures</w:t>
      </w:r>
      <w:bookmarkEnd w:id="2"/>
    </w:p>
    <w:p w14:paraId="6A3D02B5" w14:textId="77777777" w:rsidR="006A7A4B" w:rsidRDefault="00747688">
      <w:pPr>
        <w:rPr>
          <w:b/>
          <w:bCs/>
          <w:noProof/>
        </w:rPr>
      </w:pPr>
      <w:fldSimple w:instr=" TOC \h \z \c &quot;Figure&quot; ">
        <w:r w:rsidR="00181856">
          <w:rPr>
            <w:b/>
            <w:bCs/>
            <w:noProof/>
          </w:rPr>
          <w:t>No table of figures entries found.</w:t>
        </w:r>
      </w:fldSimple>
    </w:p>
    <w:p w14:paraId="419DBF82" w14:textId="77777777" w:rsidR="00181856" w:rsidRPr="006A7A4B" w:rsidRDefault="00181856">
      <w:pPr>
        <w:rPr>
          <w:b/>
          <w:bCs/>
          <w:noProof/>
        </w:rPr>
      </w:pPr>
    </w:p>
    <w:p w14:paraId="5BC8AB54" w14:textId="77777777" w:rsidR="00181856" w:rsidRDefault="00181856" w:rsidP="00E83147">
      <w:pPr>
        <w:pStyle w:val="Heading2"/>
      </w:pPr>
      <w:bookmarkStart w:id="3" w:name="_Toc74677996"/>
      <w:r>
        <w:t>Tables</w:t>
      </w:r>
      <w:bookmarkEnd w:id="3"/>
    </w:p>
    <w:p w14:paraId="3C618BD5" w14:textId="77777777" w:rsidR="00181856" w:rsidRDefault="00747688">
      <w:pPr>
        <w:rPr>
          <w:b/>
          <w:bCs/>
          <w:noProof/>
        </w:rPr>
      </w:pPr>
      <w:fldSimple w:instr=" TOC \h \z \c &quot;Table&quot; ">
        <w:r w:rsidR="00181856">
          <w:rPr>
            <w:b/>
            <w:bCs/>
            <w:noProof/>
          </w:rPr>
          <w:t>No table of figures entries found.</w:t>
        </w:r>
      </w:fldSimple>
    </w:p>
    <w:p w14:paraId="053E4DD0" w14:textId="77777777" w:rsidR="00C524C3" w:rsidRDefault="00C524C3"/>
    <w:p w14:paraId="423BD976" w14:textId="77777777" w:rsidR="00181856" w:rsidRDefault="00181856" w:rsidP="00E83147">
      <w:pPr>
        <w:pStyle w:val="Heading2"/>
      </w:pPr>
      <w:bookmarkStart w:id="4" w:name="_Toc74677997"/>
      <w:r>
        <w:t>Equations</w:t>
      </w:r>
      <w:bookmarkEnd w:id="4"/>
    </w:p>
    <w:p w14:paraId="0D1266DA" w14:textId="77777777" w:rsidR="00181856" w:rsidRDefault="00747688">
      <w:fldSimple w:instr=" TOC \h \z \c &quot;Equation&quot; ">
        <w:r w:rsidR="007C4195">
          <w:rPr>
            <w:b/>
            <w:bCs/>
            <w:noProof/>
          </w:rPr>
          <w:t>No table of figures entries found.</w:t>
        </w:r>
      </w:fldSimple>
      <w:r w:rsidR="00181856">
        <w:br w:type="page"/>
      </w:r>
    </w:p>
    <w:p w14:paraId="16006AA7" w14:textId="77777777" w:rsidR="00181856" w:rsidRDefault="00181856" w:rsidP="00E83147">
      <w:pPr>
        <w:pStyle w:val="Heading2"/>
      </w:pPr>
      <w:bookmarkStart w:id="5" w:name="_Toc74677998"/>
      <w:r>
        <w:lastRenderedPageBreak/>
        <w:t>Acronyms</w:t>
      </w:r>
      <w:bookmarkEnd w:id="5"/>
    </w:p>
    <w:tbl>
      <w:tblPr>
        <w:tblStyle w:val="GridTable4-Accent1"/>
        <w:tblW w:w="10885" w:type="dxa"/>
        <w:tblLook w:val="04A0" w:firstRow="1" w:lastRow="0" w:firstColumn="1" w:lastColumn="0" w:noHBand="0" w:noVBand="1"/>
      </w:tblPr>
      <w:tblGrid>
        <w:gridCol w:w="2965"/>
        <w:gridCol w:w="7920"/>
      </w:tblGrid>
      <w:tr w:rsidR="001715A5" w14:paraId="61CD457C" w14:textId="77777777" w:rsidTr="00A31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90837A6" w14:textId="77777777" w:rsidR="001715A5" w:rsidRDefault="001715A5" w:rsidP="00F51F42">
            <w:r>
              <w:t>Abbreviation</w:t>
            </w:r>
          </w:p>
        </w:tc>
        <w:tc>
          <w:tcPr>
            <w:tcW w:w="7920" w:type="dxa"/>
          </w:tcPr>
          <w:p w14:paraId="3B4BB0E0" w14:textId="77777777" w:rsidR="001715A5" w:rsidRDefault="001715A5" w:rsidP="00F51F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1715A5" w14:paraId="345520E0" w14:textId="77777777" w:rsidTr="00A3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AEF8429" w14:textId="77777777" w:rsidR="001715A5" w:rsidRDefault="001715A5" w:rsidP="00F51F42"/>
        </w:tc>
        <w:tc>
          <w:tcPr>
            <w:tcW w:w="7920" w:type="dxa"/>
          </w:tcPr>
          <w:p w14:paraId="71ADD1C3" w14:textId="77777777" w:rsidR="001715A5" w:rsidRDefault="001715A5" w:rsidP="00F51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5A5" w14:paraId="399BC79B" w14:textId="77777777" w:rsidTr="00A31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0DAEEBE" w14:textId="77777777" w:rsidR="001715A5" w:rsidRDefault="001715A5" w:rsidP="00F51F42"/>
        </w:tc>
        <w:tc>
          <w:tcPr>
            <w:tcW w:w="7920" w:type="dxa"/>
          </w:tcPr>
          <w:p w14:paraId="2A05BFCC" w14:textId="77777777" w:rsidR="001715A5" w:rsidRDefault="001715A5" w:rsidP="00F5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455EA0" w14:textId="77777777" w:rsidR="00181856" w:rsidRDefault="00181856"/>
    <w:p w14:paraId="084BE763" w14:textId="77777777" w:rsidR="00181856" w:rsidRDefault="00181856">
      <w:pPr>
        <w:sectPr w:rsidR="00181856" w:rsidSect="00CD3D2D">
          <w:headerReference w:type="default" r:id="rId11"/>
          <w:footerReference w:type="default" r:id="rId12"/>
          <w:pgSz w:w="12240" w:h="15840"/>
          <w:pgMar w:top="720" w:right="720" w:bottom="720" w:left="720" w:header="288" w:footer="288" w:gutter="0"/>
          <w:pgNumType w:start="0"/>
          <w:cols w:space="720"/>
          <w:titlePg/>
          <w:docGrid w:linePitch="360"/>
        </w:sectPr>
      </w:pPr>
    </w:p>
    <w:p w14:paraId="62F86A79" w14:textId="3025D64A" w:rsidR="007C4195" w:rsidRDefault="00943FFD" w:rsidP="00DC529F">
      <w:pPr>
        <w:pStyle w:val="Heading1"/>
      </w:pPr>
      <w:bookmarkStart w:id="6" w:name="_Toc74677999"/>
      <w:r>
        <w:lastRenderedPageBreak/>
        <w:t>Test Setup</w:t>
      </w:r>
      <w:bookmarkEnd w:id="6"/>
    </w:p>
    <w:p w14:paraId="369A9433" w14:textId="1935A1FF" w:rsidR="00943FFD" w:rsidRDefault="008F5000" w:rsidP="00943FFD">
      <w:r>
        <w:t xml:space="preserve">A test object is Incorrect Proximity Beacon Detection tool which consist of a set of scripts and Applications. </w:t>
      </w:r>
    </w:p>
    <w:p w14:paraId="7FBBCF13" w14:textId="0BDCF473" w:rsidR="005B35A6" w:rsidRDefault="008F5000">
      <w:r>
        <w:t>There are four scripts which imitates of Incorrect beacon detection process according to the diagram provided in section</w:t>
      </w:r>
      <w:r>
        <w:fldChar w:fldCharType="begin"/>
      </w:r>
      <w:r>
        <w:instrText xml:space="preserve"> REF _Ref74663617 \r \h </w:instrText>
      </w:r>
      <w:r>
        <w:fldChar w:fldCharType="separate"/>
      </w:r>
      <w:r>
        <w:t>2</w:t>
      </w:r>
      <w:r>
        <w:fldChar w:fldCharType="end"/>
      </w:r>
      <w:r>
        <w:t xml:space="preserve"> of </w:t>
      </w:r>
      <w:r w:rsidR="00A67317" w:rsidRPr="00A67317">
        <w:t>Incorrect Proximity Beacons Detection Tool</w:t>
      </w:r>
      <w:r w:rsidR="00A67317">
        <w:t xml:space="preserve"> Integration Guide document</w:t>
      </w:r>
      <w:r>
        <w:t xml:space="preserve">.  These </w:t>
      </w:r>
      <w:r>
        <w:t xml:space="preserve">scripts were </w:t>
      </w:r>
      <w:r>
        <w:t xml:space="preserve">realized as bat-files for Windows. They are located in </w:t>
      </w:r>
      <w:hyperlink r:id="rId13" w:history="1">
        <w:r w:rsidRPr="007D5B9D">
          <w:rPr>
            <w:rStyle w:val="Hyperlink"/>
          </w:rPr>
          <w:t>\\cayyc-proj01\compute02\FPL_DATA\test_data\xBlpDetection\test_scripts\</w:t>
        </w:r>
      </w:hyperlink>
    </w:p>
    <w:p w14:paraId="43123A67" w14:textId="74B8A15C" w:rsidR="008F5000" w:rsidRDefault="008F50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The tests below execute the scripts to validate every release of the tool.</w:t>
      </w:r>
    </w:p>
    <w:p w14:paraId="214E8BED" w14:textId="12431394" w:rsidR="005B35A6" w:rsidRDefault="00943FFD" w:rsidP="005B35A6">
      <w:pPr>
        <w:pStyle w:val="Heading1"/>
      </w:pPr>
      <w:bookmarkStart w:id="7" w:name="_Toc74678000"/>
      <w:r>
        <w:t>Test Procedures</w:t>
      </w:r>
      <w:bookmarkEnd w:id="7"/>
    </w:p>
    <w:p w14:paraId="1CECCDE6" w14:textId="3ADC17F9" w:rsidR="00943FFD" w:rsidRPr="00943FFD" w:rsidRDefault="000D633F" w:rsidP="00943FFD">
      <w:pPr>
        <w:pStyle w:val="Heading3"/>
      </w:pPr>
      <w:bookmarkStart w:id="8" w:name="_Toc74678001"/>
      <w:r>
        <w:t xml:space="preserve">Test </w:t>
      </w:r>
      <w:r w:rsidR="002F3B61">
        <w:t>1</w:t>
      </w:r>
      <w:r w:rsidR="00701AAC">
        <w:t xml:space="preserve"> </w:t>
      </w:r>
      <w:proofErr w:type="spellStart"/>
      <w:r w:rsidR="00C115C8">
        <w:t>Dat</w:t>
      </w:r>
      <w:proofErr w:type="spellEnd"/>
      <w:r w:rsidR="00C115C8">
        <w:t>-files generation.</w:t>
      </w:r>
      <w:bookmarkEnd w:id="8"/>
    </w:p>
    <w:p w14:paraId="40CDDFC8" w14:textId="3050E35C" w:rsidR="00656EF9" w:rsidRDefault="00701AAC" w:rsidP="00656EF9">
      <w:r>
        <w:t>This test executes c</w:t>
      </w:r>
      <w:r w:rsidRPr="00B04BC5">
        <w:t>reat</w:t>
      </w:r>
      <w:r>
        <w:t xml:space="preserve">ing </w:t>
      </w:r>
      <w:r w:rsidRPr="00B04BC5">
        <w:t>model data from positioning logs</w:t>
      </w:r>
      <w:r>
        <w:t xml:space="preserve"> and c</w:t>
      </w:r>
      <w:r w:rsidRPr="00B04BC5">
        <w:t>reat</w:t>
      </w:r>
      <w:r>
        <w:t>ing</w:t>
      </w:r>
      <w:r w:rsidRPr="00B04BC5">
        <w:t xml:space="preserve"> </w:t>
      </w:r>
      <w:proofErr w:type="spellStart"/>
      <w:r w:rsidRPr="00B04BC5">
        <w:t>dat</w:t>
      </w:r>
      <w:proofErr w:type="spellEnd"/>
      <w:r w:rsidRPr="00B04BC5">
        <w:t>-files from model data</w:t>
      </w:r>
    </w:p>
    <w:tbl>
      <w:tblPr>
        <w:tblStyle w:val="TableGrid"/>
        <w:tblW w:w="10070" w:type="dxa"/>
        <w:tblInd w:w="720" w:type="dxa"/>
        <w:tblLook w:val="04A0" w:firstRow="1" w:lastRow="0" w:firstColumn="1" w:lastColumn="0" w:noHBand="0" w:noVBand="1"/>
      </w:tblPr>
      <w:tblGrid>
        <w:gridCol w:w="468"/>
        <w:gridCol w:w="8325"/>
        <w:gridCol w:w="1277"/>
      </w:tblGrid>
      <w:tr w:rsidR="0043795A" w:rsidRPr="00B32660" w14:paraId="3EA35CE2" w14:textId="77777777" w:rsidTr="0043795A">
        <w:tc>
          <w:tcPr>
            <w:tcW w:w="468" w:type="dxa"/>
          </w:tcPr>
          <w:p w14:paraId="0C79B882" w14:textId="77777777" w:rsidR="0043795A" w:rsidRPr="00B32660" w:rsidRDefault="0043795A" w:rsidP="002F6536">
            <w:pPr>
              <w:pStyle w:val="ListParagraph"/>
              <w:ind w:left="0"/>
              <w:rPr>
                <w:b/>
              </w:rPr>
            </w:pPr>
            <w:r w:rsidRPr="00B32660">
              <w:rPr>
                <w:b/>
              </w:rPr>
              <w:t>№</w:t>
            </w:r>
          </w:p>
        </w:tc>
        <w:tc>
          <w:tcPr>
            <w:tcW w:w="6637" w:type="dxa"/>
          </w:tcPr>
          <w:p w14:paraId="34A81550" w14:textId="77777777" w:rsidR="0043795A" w:rsidRPr="00B32660" w:rsidRDefault="0043795A" w:rsidP="002F6536">
            <w:pPr>
              <w:pStyle w:val="ListParagraph"/>
              <w:ind w:left="0"/>
              <w:rPr>
                <w:b/>
              </w:rPr>
            </w:pPr>
            <w:r w:rsidRPr="00B32660">
              <w:rPr>
                <w:b/>
              </w:rPr>
              <w:t>Action</w:t>
            </w:r>
          </w:p>
        </w:tc>
        <w:tc>
          <w:tcPr>
            <w:tcW w:w="2965" w:type="dxa"/>
          </w:tcPr>
          <w:p w14:paraId="2F467FD8" w14:textId="77777777" w:rsidR="0043795A" w:rsidRPr="00B32660" w:rsidRDefault="0043795A" w:rsidP="002F6536">
            <w:pPr>
              <w:pStyle w:val="ListParagraph"/>
              <w:ind w:left="0"/>
              <w:rPr>
                <w:b/>
              </w:rPr>
            </w:pPr>
            <w:r w:rsidRPr="00B32660">
              <w:rPr>
                <w:b/>
              </w:rPr>
              <w:t>Result</w:t>
            </w:r>
          </w:p>
        </w:tc>
      </w:tr>
      <w:tr w:rsidR="0043795A" w:rsidRPr="00BC2965" w14:paraId="02004DF2" w14:textId="77777777" w:rsidTr="0043795A">
        <w:trPr>
          <w:trHeight w:val="58"/>
        </w:trPr>
        <w:tc>
          <w:tcPr>
            <w:tcW w:w="468" w:type="dxa"/>
          </w:tcPr>
          <w:p w14:paraId="1C2F14A8" w14:textId="77777777" w:rsidR="0043795A" w:rsidRDefault="0043795A" w:rsidP="002F6536"/>
        </w:tc>
        <w:tc>
          <w:tcPr>
            <w:tcW w:w="6637" w:type="dxa"/>
          </w:tcPr>
          <w:p w14:paraId="5538409B" w14:textId="508419C0" w:rsidR="0043795A" w:rsidRPr="0043795A" w:rsidRDefault="0043795A" w:rsidP="0043795A">
            <w:pPr>
              <w:pStyle w:val="ListParagraph"/>
              <w:ind w:left="0"/>
            </w:pPr>
            <w:r>
              <w:t>Initial data:</w:t>
            </w:r>
            <w:r w:rsidR="00C115C8">
              <w:t xml:space="preserve"> </w:t>
            </w:r>
            <w:hyperlink r:id="rId14" w:history="1">
              <w:r w:rsidR="00C115C8" w:rsidRPr="007D5B9D">
                <w:rPr>
                  <w:rStyle w:val="Hyperlink"/>
                </w:rPr>
                <w:t>\\cayyc-proj01\compute02\FPL_DATA\test_data\xBlpDetection\test_data.src\Test</w:t>
              </w:r>
              <w:r w:rsidR="00C115C8" w:rsidRPr="007D5B9D">
                <w:rPr>
                  <w:rStyle w:val="Hyperlink"/>
                </w:rPr>
                <w:t>1</w:t>
              </w:r>
              <w:r w:rsidR="00C115C8" w:rsidRPr="007D5B9D">
                <w:rPr>
                  <w:rStyle w:val="Hyperlink"/>
                </w:rPr>
                <w:t>\input\</w:t>
              </w:r>
            </w:hyperlink>
            <w:r w:rsidR="00C115C8">
              <w:t xml:space="preserve"> </w:t>
            </w:r>
          </w:p>
        </w:tc>
        <w:tc>
          <w:tcPr>
            <w:tcW w:w="2965" w:type="dxa"/>
          </w:tcPr>
          <w:p w14:paraId="6A135066" w14:textId="77777777" w:rsidR="0043795A" w:rsidRDefault="0043795A" w:rsidP="002F6536"/>
        </w:tc>
      </w:tr>
      <w:tr w:rsidR="0043795A" w:rsidRPr="00BC2965" w14:paraId="73CF6F20" w14:textId="77777777" w:rsidTr="0043795A">
        <w:trPr>
          <w:trHeight w:val="58"/>
        </w:trPr>
        <w:tc>
          <w:tcPr>
            <w:tcW w:w="468" w:type="dxa"/>
          </w:tcPr>
          <w:p w14:paraId="6861416E" w14:textId="77777777" w:rsidR="0043795A" w:rsidRDefault="0043795A" w:rsidP="002F6536"/>
        </w:tc>
        <w:tc>
          <w:tcPr>
            <w:tcW w:w="6637" w:type="dxa"/>
          </w:tcPr>
          <w:p w14:paraId="7618121E" w14:textId="58DEC50D" w:rsidR="0043795A" w:rsidRDefault="0043795A" w:rsidP="0043795A">
            <w:pPr>
              <w:pStyle w:val="ListParagraph"/>
              <w:ind w:left="0"/>
            </w:pPr>
            <w:r>
              <w:t>Reference results:</w:t>
            </w:r>
            <w:r w:rsidR="002F6536">
              <w:t xml:space="preserve"> test results of previous version</w:t>
            </w:r>
          </w:p>
        </w:tc>
        <w:tc>
          <w:tcPr>
            <w:tcW w:w="2965" w:type="dxa"/>
          </w:tcPr>
          <w:p w14:paraId="147BFE17" w14:textId="77777777" w:rsidR="0043795A" w:rsidRDefault="0043795A" w:rsidP="002F6536"/>
        </w:tc>
      </w:tr>
      <w:tr w:rsidR="0043795A" w:rsidRPr="00BC2965" w14:paraId="092A08EB" w14:textId="77777777" w:rsidTr="0043795A">
        <w:trPr>
          <w:trHeight w:val="58"/>
        </w:trPr>
        <w:tc>
          <w:tcPr>
            <w:tcW w:w="468" w:type="dxa"/>
          </w:tcPr>
          <w:p w14:paraId="0292E8C5" w14:textId="77777777" w:rsidR="0043795A" w:rsidRDefault="0043795A" w:rsidP="002F6536"/>
        </w:tc>
        <w:tc>
          <w:tcPr>
            <w:tcW w:w="6637" w:type="dxa"/>
          </w:tcPr>
          <w:p w14:paraId="58F875CD" w14:textId="13A1C079" w:rsidR="0043795A" w:rsidRDefault="0043795A" w:rsidP="002F6536">
            <w:pPr>
              <w:pStyle w:val="ListParagraph"/>
              <w:ind w:left="0"/>
            </w:pPr>
            <w:r>
              <w:t>Test script:</w:t>
            </w:r>
            <w:r w:rsidR="00C115C8">
              <w:t xml:space="preserve"> </w:t>
            </w:r>
            <w:r w:rsidR="00C115C8" w:rsidRPr="00C115C8">
              <w:t>\\cayyc-proj01\compute02\FPL_DATA\test_data\xBlpDetection\test_scripts\</w:t>
            </w:r>
            <w:r w:rsidR="00C115C8">
              <w:t>test1.bat</w:t>
            </w:r>
          </w:p>
        </w:tc>
        <w:tc>
          <w:tcPr>
            <w:tcW w:w="2965" w:type="dxa"/>
          </w:tcPr>
          <w:p w14:paraId="4ECC2812" w14:textId="77777777" w:rsidR="0043795A" w:rsidRDefault="0043795A" w:rsidP="002F6536"/>
        </w:tc>
      </w:tr>
      <w:tr w:rsidR="0043795A" w:rsidRPr="00BC2965" w14:paraId="673E4DEE" w14:textId="77777777" w:rsidTr="0043795A">
        <w:trPr>
          <w:trHeight w:val="58"/>
        </w:trPr>
        <w:tc>
          <w:tcPr>
            <w:tcW w:w="468" w:type="dxa"/>
          </w:tcPr>
          <w:p w14:paraId="60BAFE2D" w14:textId="77777777" w:rsidR="0043795A" w:rsidRPr="00520583" w:rsidRDefault="0043795A" w:rsidP="002F6536">
            <w:r>
              <w:t>1</w:t>
            </w:r>
          </w:p>
        </w:tc>
        <w:tc>
          <w:tcPr>
            <w:tcW w:w="6637" w:type="dxa"/>
          </w:tcPr>
          <w:p w14:paraId="5D4D5246" w14:textId="4FFFB40F" w:rsidR="0043795A" w:rsidRDefault="0043795A" w:rsidP="002F6536">
            <w:pPr>
              <w:pStyle w:val="ListParagraph"/>
              <w:ind w:left="0"/>
            </w:pPr>
            <w:r>
              <w:t xml:space="preserve">Run test scrip </w:t>
            </w:r>
            <w:r w:rsidRPr="0043795A">
              <w:t xml:space="preserve">Check for errors and </w:t>
            </w:r>
            <w:r>
              <w:t xml:space="preserve">warnings in console log. </w:t>
            </w:r>
          </w:p>
          <w:p w14:paraId="7A5A2B28" w14:textId="77777777" w:rsidR="0043795A" w:rsidRDefault="0043795A" w:rsidP="002F6536">
            <w:pPr>
              <w:pStyle w:val="ListParagraph"/>
              <w:ind w:left="0"/>
            </w:pPr>
          </w:p>
          <w:p w14:paraId="7036A021" w14:textId="77777777" w:rsidR="0043795A" w:rsidRDefault="0043795A" w:rsidP="002F6536">
            <w:pPr>
              <w:pStyle w:val="ListParagraph"/>
              <w:ind w:left="0"/>
            </w:pPr>
          </w:p>
        </w:tc>
        <w:tc>
          <w:tcPr>
            <w:tcW w:w="2965" w:type="dxa"/>
          </w:tcPr>
          <w:p w14:paraId="7AAA02E7" w14:textId="3B038D08" w:rsidR="0043795A" w:rsidRPr="0056772D" w:rsidRDefault="0043795A" w:rsidP="002F6536">
            <w:r>
              <w:t xml:space="preserve">No </w:t>
            </w:r>
            <w:r w:rsidRPr="0043795A">
              <w:t xml:space="preserve">errors and </w:t>
            </w:r>
            <w:r>
              <w:t>warnings occurred.</w:t>
            </w:r>
          </w:p>
        </w:tc>
      </w:tr>
      <w:tr w:rsidR="0043795A" w:rsidRPr="00BC2965" w14:paraId="6AB02686" w14:textId="77777777" w:rsidTr="0043795A">
        <w:trPr>
          <w:trHeight w:val="58"/>
        </w:trPr>
        <w:tc>
          <w:tcPr>
            <w:tcW w:w="468" w:type="dxa"/>
          </w:tcPr>
          <w:p w14:paraId="7F045203" w14:textId="6727355C" w:rsidR="0043795A" w:rsidRDefault="0043795A" w:rsidP="002F6536">
            <w:r>
              <w:t>2</w:t>
            </w:r>
          </w:p>
        </w:tc>
        <w:tc>
          <w:tcPr>
            <w:tcW w:w="6637" w:type="dxa"/>
          </w:tcPr>
          <w:p w14:paraId="38A0FCD2" w14:textId="0EF3DEC3" w:rsidR="0043795A" w:rsidRDefault="0043795A" w:rsidP="0043795A">
            <w:r>
              <w:t>Assess test results: compare model-file</w:t>
            </w:r>
            <w:r w:rsidR="002F6536">
              <w:t>s</w:t>
            </w:r>
            <w:r>
              <w:t xml:space="preserve"> and </w:t>
            </w:r>
            <w:proofErr w:type="spellStart"/>
            <w:r>
              <w:t>dat</w:t>
            </w:r>
            <w:proofErr w:type="spellEnd"/>
            <w:r>
              <w:t>-files in output folder with reference results for bit-exactness.</w:t>
            </w:r>
          </w:p>
          <w:p w14:paraId="63CB3CC4" w14:textId="41F06C1B" w:rsidR="0043795A" w:rsidRDefault="0043795A" w:rsidP="0043795A">
            <w:pPr>
              <w:pStyle w:val="ListParagraph"/>
              <w:ind w:left="0"/>
            </w:pPr>
          </w:p>
        </w:tc>
        <w:tc>
          <w:tcPr>
            <w:tcW w:w="2965" w:type="dxa"/>
          </w:tcPr>
          <w:p w14:paraId="06E718D4" w14:textId="6451EDB9" w:rsidR="0043795A" w:rsidRDefault="0043795A" w:rsidP="002F6536">
            <w:r>
              <w:t xml:space="preserve">All files are bit-exact to reference </w:t>
            </w:r>
          </w:p>
        </w:tc>
      </w:tr>
      <w:tr w:rsidR="0043795A" w:rsidRPr="00BC2965" w14:paraId="6B885873" w14:textId="77777777" w:rsidTr="0043795A">
        <w:trPr>
          <w:trHeight w:val="58"/>
        </w:trPr>
        <w:tc>
          <w:tcPr>
            <w:tcW w:w="468" w:type="dxa"/>
          </w:tcPr>
          <w:p w14:paraId="685AEFD5" w14:textId="68B62704" w:rsidR="0043795A" w:rsidRDefault="0043795A" w:rsidP="002F6536">
            <w:r>
              <w:t>3</w:t>
            </w:r>
          </w:p>
        </w:tc>
        <w:tc>
          <w:tcPr>
            <w:tcW w:w="6637" w:type="dxa"/>
          </w:tcPr>
          <w:p w14:paraId="03AFB6A5" w14:textId="3CC758B7" w:rsidR="0043795A" w:rsidRDefault="0043795A" w:rsidP="0043795A">
            <w:r>
              <w:t xml:space="preserve">If no bit-exactness </w:t>
            </w:r>
            <w:r w:rsidR="002F6536">
              <w:t xml:space="preserve">was </w:t>
            </w:r>
            <w:r>
              <w:t xml:space="preserve">reached in previous step, then investigate for the reason. </w:t>
            </w:r>
          </w:p>
        </w:tc>
        <w:tc>
          <w:tcPr>
            <w:tcW w:w="2965" w:type="dxa"/>
          </w:tcPr>
          <w:p w14:paraId="06FE7983" w14:textId="77777777" w:rsidR="0043795A" w:rsidRDefault="0043795A" w:rsidP="002F6536"/>
        </w:tc>
      </w:tr>
    </w:tbl>
    <w:p w14:paraId="481A0D8D" w14:textId="77777777" w:rsidR="00DD45B6" w:rsidRDefault="00DD45B6" w:rsidP="00656EF9"/>
    <w:p w14:paraId="2A86AE4B" w14:textId="6F0B9739" w:rsidR="00DD45B6" w:rsidRDefault="00DD45B6" w:rsidP="00DD45B6">
      <w:pPr>
        <w:pStyle w:val="Heading3"/>
      </w:pPr>
      <w:bookmarkStart w:id="9" w:name="_Toc74678002"/>
      <w:r>
        <w:t xml:space="preserve">Test </w:t>
      </w:r>
      <w:r w:rsidR="008E21FF">
        <w:t>2</w:t>
      </w:r>
      <w:r w:rsidR="00C115C8">
        <w:t xml:space="preserve"> </w:t>
      </w:r>
      <w:proofErr w:type="spellStart"/>
      <w:r w:rsidR="00C115C8">
        <w:t>FpBuilder</w:t>
      </w:r>
      <w:proofErr w:type="spellEnd"/>
      <w:r w:rsidR="00C115C8">
        <w:t xml:space="preserve"> in </w:t>
      </w:r>
      <w:proofErr w:type="spellStart"/>
      <w:r w:rsidR="00C115C8">
        <w:t>xBlp</w:t>
      </w:r>
      <w:proofErr w:type="spellEnd"/>
      <w:r w:rsidR="00C115C8">
        <w:t xml:space="preserve"> mode</w:t>
      </w:r>
      <w:bookmarkEnd w:id="9"/>
    </w:p>
    <w:p w14:paraId="7270799A" w14:textId="0FDEEA64" w:rsidR="0044363C" w:rsidRDefault="0044363C" w:rsidP="0044363C">
      <w:r>
        <w:t xml:space="preserve">This test executes </w:t>
      </w:r>
      <w:proofErr w:type="spellStart"/>
      <w:r>
        <w:t>FpBuilder</w:t>
      </w:r>
      <w:proofErr w:type="spellEnd"/>
      <w:r>
        <w:t xml:space="preserve"> in </w:t>
      </w:r>
      <w:proofErr w:type="spellStart"/>
      <w:r>
        <w:t>xBLP</w:t>
      </w:r>
      <w:proofErr w:type="spellEnd"/>
      <w:r>
        <w:t xml:space="preserve"> mode.</w:t>
      </w:r>
    </w:p>
    <w:tbl>
      <w:tblPr>
        <w:tblStyle w:val="TableGrid"/>
        <w:tblW w:w="10070" w:type="dxa"/>
        <w:tblInd w:w="720" w:type="dxa"/>
        <w:tblLook w:val="04A0" w:firstRow="1" w:lastRow="0" w:firstColumn="1" w:lastColumn="0" w:noHBand="0" w:noVBand="1"/>
      </w:tblPr>
      <w:tblGrid>
        <w:gridCol w:w="468"/>
        <w:gridCol w:w="8325"/>
        <w:gridCol w:w="1277"/>
      </w:tblGrid>
      <w:tr w:rsidR="002F6536" w:rsidRPr="00B32660" w14:paraId="40FFFA3C" w14:textId="77777777" w:rsidTr="002F6536">
        <w:tc>
          <w:tcPr>
            <w:tcW w:w="468" w:type="dxa"/>
          </w:tcPr>
          <w:p w14:paraId="68F05B38" w14:textId="77777777" w:rsidR="002F6536" w:rsidRPr="00B32660" w:rsidRDefault="002F6536" w:rsidP="002F6536">
            <w:pPr>
              <w:pStyle w:val="ListParagraph"/>
              <w:ind w:left="0"/>
              <w:rPr>
                <w:b/>
              </w:rPr>
            </w:pPr>
            <w:r w:rsidRPr="00B32660">
              <w:rPr>
                <w:b/>
              </w:rPr>
              <w:lastRenderedPageBreak/>
              <w:t>№</w:t>
            </w:r>
          </w:p>
        </w:tc>
        <w:tc>
          <w:tcPr>
            <w:tcW w:w="6637" w:type="dxa"/>
          </w:tcPr>
          <w:p w14:paraId="67E8733F" w14:textId="77777777" w:rsidR="002F6536" w:rsidRPr="00B32660" w:rsidRDefault="002F6536" w:rsidP="002F6536">
            <w:pPr>
              <w:pStyle w:val="ListParagraph"/>
              <w:ind w:left="0"/>
              <w:rPr>
                <w:b/>
              </w:rPr>
            </w:pPr>
            <w:r w:rsidRPr="00B32660">
              <w:rPr>
                <w:b/>
              </w:rPr>
              <w:t>Action</w:t>
            </w:r>
          </w:p>
        </w:tc>
        <w:tc>
          <w:tcPr>
            <w:tcW w:w="2965" w:type="dxa"/>
          </w:tcPr>
          <w:p w14:paraId="5B9A140C" w14:textId="77777777" w:rsidR="002F6536" w:rsidRPr="00B32660" w:rsidRDefault="002F6536" w:rsidP="002F6536">
            <w:pPr>
              <w:pStyle w:val="ListParagraph"/>
              <w:ind w:left="0"/>
              <w:rPr>
                <w:b/>
              </w:rPr>
            </w:pPr>
            <w:r w:rsidRPr="00B32660">
              <w:rPr>
                <w:b/>
              </w:rPr>
              <w:t>Result</w:t>
            </w:r>
          </w:p>
        </w:tc>
      </w:tr>
      <w:tr w:rsidR="002F6536" w:rsidRPr="00BC2965" w14:paraId="5AD1104C" w14:textId="77777777" w:rsidTr="002F6536">
        <w:trPr>
          <w:trHeight w:val="58"/>
        </w:trPr>
        <w:tc>
          <w:tcPr>
            <w:tcW w:w="468" w:type="dxa"/>
          </w:tcPr>
          <w:p w14:paraId="372F9C86" w14:textId="77777777" w:rsidR="002F6536" w:rsidRDefault="002F6536" w:rsidP="002F6536"/>
        </w:tc>
        <w:tc>
          <w:tcPr>
            <w:tcW w:w="6637" w:type="dxa"/>
          </w:tcPr>
          <w:p w14:paraId="38949A85" w14:textId="72F11FD6" w:rsidR="002F6536" w:rsidRPr="0043795A" w:rsidRDefault="002F6536" w:rsidP="002F6536">
            <w:pPr>
              <w:pStyle w:val="ListParagraph"/>
              <w:ind w:left="0"/>
            </w:pPr>
            <w:r>
              <w:t>Initial data:</w:t>
            </w:r>
            <w:r w:rsidR="00C115C8">
              <w:t xml:space="preserve"> </w:t>
            </w:r>
            <w:hyperlink r:id="rId15" w:history="1">
              <w:r w:rsidR="00C115C8" w:rsidRPr="007D5B9D">
                <w:rPr>
                  <w:rStyle w:val="Hyperlink"/>
                </w:rPr>
                <w:t>\\cayyc-proj01\compute02\FPL_DATA\test_data\xBlpDetection\test_data.src\Test</w:t>
              </w:r>
              <w:r w:rsidR="00C115C8" w:rsidRPr="007D5B9D">
                <w:rPr>
                  <w:rStyle w:val="Hyperlink"/>
                </w:rPr>
                <w:t>2</w:t>
              </w:r>
              <w:r w:rsidR="00C115C8" w:rsidRPr="007D5B9D">
                <w:rPr>
                  <w:rStyle w:val="Hyperlink"/>
                </w:rPr>
                <w:t>\input\</w:t>
              </w:r>
            </w:hyperlink>
            <w:r w:rsidR="00C115C8">
              <w:t xml:space="preserve"> </w:t>
            </w:r>
          </w:p>
        </w:tc>
        <w:tc>
          <w:tcPr>
            <w:tcW w:w="2965" w:type="dxa"/>
          </w:tcPr>
          <w:p w14:paraId="37F8B1FD" w14:textId="77777777" w:rsidR="002F6536" w:rsidRDefault="002F6536" w:rsidP="002F6536"/>
        </w:tc>
      </w:tr>
      <w:tr w:rsidR="002F6536" w:rsidRPr="00BC2965" w14:paraId="32FB2F3C" w14:textId="77777777" w:rsidTr="002F6536">
        <w:trPr>
          <w:trHeight w:val="58"/>
        </w:trPr>
        <w:tc>
          <w:tcPr>
            <w:tcW w:w="468" w:type="dxa"/>
          </w:tcPr>
          <w:p w14:paraId="216B2833" w14:textId="77777777" w:rsidR="002F6536" w:rsidRDefault="002F6536" w:rsidP="002F6536"/>
        </w:tc>
        <w:tc>
          <w:tcPr>
            <w:tcW w:w="6637" w:type="dxa"/>
          </w:tcPr>
          <w:p w14:paraId="26F1F848" w14:textId="77777777" w:rsidR="002F6536" w:rsidRDefault="002F6536" w:rsidP="002F6536">
            <w:pPr>
              <w:pStyle w:val="ListParagraph"/>
              <w:ind w:left="0"/>
            </w:pPr>
            <w:r>
              <w:t>Reference results: test results of previous version</w:t>
            </w:r>
          </w:p>
        </w:tc>
        <w:tc>
          <w:tcPr>
            <w:tcW w:w="2965" w:type="dxa"/>
          </w:tcPr>
          <w:p w14:paraId="2BCEAE23" w14:textId="77777777" w:rsidR="002F6536" w:rsidRDefault="002F6536" w:rsidP="002F6536"/>
        </w:tc>
      </w:tr>
      <w:tr w:rsidR="002F6536" w:rsidRPr="00BC2965" w14:paraId="723AEA62" w14:textId="77777777" w:rsidTr="002F6536">
        <w:trPr>
          <w:trHeight w:val="58"/>
        </w:trPr>
        <w:tc>
          <w:tcPr>
            <w:tcW w:w="468" w:type="dxa"/>
          </w:tcPr>
          <w:p w14:paraId="694FE550" w14:textId="77777777" w:rsidR="002F6536" w:rsidRDefault="002F6536" w:rsidP="002F6536"/>
        </w:tc>
        <w:tc>
          <w:tcPr>
            <w:tcW w:w="6637" w:type="dxa"/>
          </w:tcPr>
          <w:p w14:paraId="391D2A12" w14:textId="30489A95" w:rsidR="002F6536" w:rsidRDefault="002F6536" w:rsidP="002F6536">
            <w:pPr>
              <w:pStyle w:val="ListParagraph"/>
              <w:ind w:left="0"/>
            </w:pPr>
            <w:r>
              <w:t>Test script</w:t>
            </w:r>
            <w:r w:rsidR="00C115C8">
              <w:t xml:space="preserve">: </w:t>
            </w:r>
            <w:r w:rsidR="008F5000" w:rsidRPr="00C115C8">
              <w:t>\\cayyc-proj01\</w:t>
            </w:r>
            <w:r w:rsidR="00C115C8" w:rsidRPr="00C115C8">
              <w:t>\compute02\FPL_DATA\test_data\xBlpDetection\test_scripts\</w:t>
            </w:r>
            <w:r w:rsidR="00C115C8">
              <w:t>test</w:t>
            </w:r>
            <w:r w:rsidR="00C115C8">
              <w:t>2</w:t>
            </w:r>
            <w:r w:rsidR="00C115C8">
              <w:t>.bat</w:t>
            </w:r>
            <w:r w:rsidR="00C115C8">
              <w:t xml:space="preserve"> </w:t>
            </w:r>
          </w:p>
        </w:tc>
        <w:tc>
          <w:tcPr>
            <w:tcW w:w="2965" w:type="dxa"/>
          </w:tcPr>
          <w:p w14:paraId="2EE3BF9E" w14:textId="77777777" w:rsidR="002F6536" w:rsidRDefault="002F6536" w:rsidP="002F6536"/>
        </w:tc>
      </w:tr>
      <w:tr w:rsidR="002F6536" w:rsidRPr="00BC2965" w14:paraId="75BFF882" w14:textId="77777777" w:rsidTr="002F6536">
        <w:trPr>
          <w:trHeight w:val="58"/>
        </w:trPr>
        <w:tc>
          <w:tcPr>
            <w:tcW w:w="468" w:type="dxa"/>
          </w:tcPr>
          <w:p w14:paraId="593EB792" w14:textId="77777777" w:rsidR="002F6536" w:rsidRPr="00520583" w:rsidRDefault="002F6536" w:rsidP="002F6536">
            <w:r>
              <w:t>1</w:t>
            </w:r>
          </w:p>
        </w:tc>
        <w:tc>
          <w:tcPr>
            <w:tcW w:w="6637" w:type="dxa"/>
          </w:tcPr>
          <w:p w14:paraId="5615538C" w14:textId="77777777" w:rsidR="002F6536" w:rsidRDefault="002F6536" w:rsidP="002F6536">
            <w:pPr>
              <w:pStyle w:val="ListParagraph"/>
              <w:ind w:left="0"/>
            </w:pPr>
            <w:r>
              <w:t xml:space="preserve">Run test scrip </w:t>
            </w:r>
            <w:r w:rsidRPr="0043795A">
              <w:t xml:space="preserve">Check for errors and </w:t>
            </w:r>
            <w:r>
              <w:t xml:space="preserve">warnings in console log. </w:t>
            </w:r>
          </w:p>
          <w:p w14:paraId="0B331733" w14:textId="77777777" w:rsidR="002F6536" w:rsidRDefault="002F6536" w:rsidP="002F6536">
            <w:pPr>
              <w:pStyle w:val="ListParagraph"/>
              <w:ind w:left="0"/>
            </w:pPr>
          </w:p>
          <w:p w14:paraId="420DC43D" w14:textId="77777777" w:rsidR="002F6536" w:rsidRDefault="002F6536" w:rsidP="002F6536">
            <w:pPr>
              <w:pStyle w:val="ListParagraph"/>
              <w:ind w:left="0"/>
            </w:pPr>
          </w:p>
        </w:tc>
        <w:tc>
          <w:tcPr>
            <w:tcW w:w="2965" w:type="dxa"/>
          </w:tcPr>
          <w:p w14:paraId="252E214B" w14:textId="77777777" w:rsidR="002F6536" w:rsidRPr="0056772D" w:rsidRDefault="002F6536" w:rsidP="002F6536">
            <w:r>
              <w:t xml:space="preserve">No </w:t>
            </w:r>
            <w:r w:rsidRPr="0043795A">
              <w:t xml:space="preserve">errors and </w:t>
            </w:r>
            <w:r>
              <w:t>warnings occurred.</w:t>
            </w:r>
          </w:p>
        </w:tc>
      </w:tr>
      <w:tr w:rsidR="002F6536" w:rsidRPr="00BC2965" w14:paraId="1F80E7F3" w14:textId="77777777" w:rsidTr="002F6536">
        <w:trPr>
          <w:trHeight w:val="58"/>
        </w:trPr>
        <w:tc>
          <w:tcPr>
            <w:tcW w:w="468" w:type="dxa"/>
          </w:tcPr>
          <w:p w14:paraId="60AD9141" w14:textId="77777777" w:rsidR="002F6536" w:rsidRDefault="002F6536" w:rsidP="002F6536">
            <w:r>
              <w:t>2</w:t>
            </w:r>
          </w:p>
        </w:tc>
        <w:tc>
          <w:tcPr>
            <w:tcW w:w="6637" w:type="dxa"/>
          </w:tcPr>
          <w:p w14:paraId="0B134528" w14:textId="2D68B2AD" w:rsidR="002F6536" w:rsidRDefault="002F6536" w:rsidP="002F6536">
            <w:r>
              <w:t>Assess test results: compare ble3-fingerprints and grids in output folder with reference results for bit-exactness.</w:t>
            </w:r>
          </w:p>
        </w:tc>
        <w:tc>
          <w:tcPr>
            <w:tcW w:w="2965" w:type="dxa"/>
          </w:tcPr>
          <w:p w14:paraId="7D50CACC" w14:textId="77777777" w:rsidR="002F6536" w:rsidRDefault="002F6536" w:rsidP="002F6536">
            <w:r>
              <w:t xml:space="preserve">All files are bit-exact to reference </w:t>
            </w:r>
          </w:p>
        </w:tc>
      </w:tr>
      <w:tr w:rsidR="002F6536" w:rsidRPr="00BC2965" w14:paraId="2DD5C488" w14:textId="77777777" w:rsidTr="002F6536">
        <w:trPr>
          <w:trHeight w:val="58"/>
        </w:trPr>
        <w:tc>
          <w:tcPr>
            <w:tcW w:w="468" w:type="dxa"/>
          </w:tcPr>
          <w:p w14:paraId="2F4F2839" w14:textId="77777777" w:rsidR="002F6536" w:rsidRDefault="002F6536" w:rsidP="002F6536">
            <w:r>
              <w:t>3</w:t>
            </w:r>
          </w:p>
        </w:tc>
        <w:tc>
          <w:tcPr>
            <w:tcW w:w="6637" w:type="dxa"/>
          </w:tcPr>
          <w:p w14:paraId="0AC6EF79" w14:textId="205277BF" w:rsidR="002F6536" w:rsidRDefault="002F6536" w:rsidP="002F6536">
            <w:r>
              <w:t xml:space="preserve">If no bit-exactness was reached in previous step, then investigate for the reason. </w:t>
            </w:r>
          </w:p>
        </w:tc>
        <w:tc>
          <w:tcPr>
            <w:tcW w:w="2965" w:type="dxa"/>
          </w:tcPr>
          <w:p w14:paraId="0CDDA37E" w14:textId="77777777" w:rsidR="002F6536" w:rsidRDefault="002F6536" w:rsidP="002F6536"/>
        </w:tc>
      </w:tr>
    </w:tbl>
    <w:p w14:paraId="75D2C01D" w14:textId="312104CF" w:rsidR="002F6536" w:rsidRDefault="002F6536" w:rsidP="0044363C"/>
    <w:p w14:paraId="1B074061" w14:textId="201A0D8E" w:rsidR="00DD45B6" w:rsidRPr="00943FFD" w:rsidRDefault="00DD45B6" w:rsidP="00DD45B6">
      <w:pPr>
        <w:pStyle w:val="Heading3"/>
      </w:pPr>
      <w:bookmarkStart w:id="10" w:name="_Toc74678003"/>
      <w:r>
        <w:t xml:space="preserve">Test </w:t>
      </w:r>
      <w:r w:rsidR="002F3B61">
        <w:t>3</w:t>
      </w:r>
      <w:r w:rsidR="00C115C8">
        <w:t xml:space="preserve"> Beacons assessment</w:t>
      </w:r>
      <w:bookmarkEnd w:id="10"/>
    </w:p>
    <w:p w14:paraId="003D88EE" w14:textId="5399624D" w:rsidR="00DD45B6" w:rsidRDefault="0044363C" w:rsidP="00DD45B6">
      <w:r>
        <w:t>This test executes Proximity Beacon Placement Error script running</w:t>
      </w:r>
    </w:p>
    <w:tbl>
      <w:tblPr>
        <w:tblStyle w:val="TableGrid"/>
        <w:tblW w:w="10070" w:type="dxa"/>
        <w:tblInd w:w="720" w:type="dxa"/>
        <w:tblLook w:val="04A0" w:firstRow="1" w:lastRow="0" w:firstColumn="1" w:lastColumn="0" w:noHBand="0" w:noVBand="1"/>
      </w:tblPr>
      <w:tblGrid>
        <w:gridCol w:w="468"/>
        <w:gridCol w:w="8325"/>
        <w:gridCol w:w="1277"/>
      </w:tblGrid>
      <w:tr w:rsidR="002F6536" w:rsidRPr="00B32660" w14:paraId="283E15A7" w14:textId="77777777" w:rsidTr="002F6536">
        <w:tc>
          <w:tcPr>
            <w:tcW w:w="468" w:type="dxa"/>
          </w:tcPr>
          <w:p w14:paraId="208BD78F" w14:textId="77777777" w:rsidR="002F6536" w:rsidRPr="00B32660" w:rsidRDefault="002F6536" w:rsidP="002F6536">
            <w:pPr>
              <w:pStyle w:val="ListParagraph"/>
              <w:ind w:left="0"/>
              <w:rPr>
                <w:b/>
              </w:rPr>
            </w:pPr>
            <w:r w:rsidRPr="00B32660">
              <w:rPr>
                <w:b/>
              </w:rPr>
              <w:t>№</w:t>
            </w:r>
          </w:p>
        </w:tc>
        <w:tc>
          <w:tcPr>
            <w:tcW w:w="6637" w:type="dxa"/>
          </w:tcPr>
          <w:p w14:paraId="2FD94E1C" w14:textId="77777777" w:rsidR="002F6536" w:rsidRPr="00B32660" w:rsidRDefault="002F6536" w:rsidP="002F6536">
            <w:pPr>
              <w:pStyle w:val="ListParagraph"/>
              <w:ind w:left="0"/>
              <w:rPr>
                <w:b/>
              </w:rPr>
            </w:pPr>
            <w:r w:rsidRPr="00B32660">
              <w:rPr>
                <w:b/>
              </w:rPr>
              <w:t>Action</w:t>
            </w:r>
          </w:p>
        </w:tc>
        <w:tc>
          <w:tcPr>
            <w:tcW w:w="2965" w:type="dxa"/>
          </w:tcPr>
          <w:p w14:paraId="3E9654C0" w14:textId="77777777" w:rsidR="002F6536" w:rsidRPr="00B32660" w:rsidRDefault="002F6536" w:rsidP="002F6536">
            <w:pPr>
              <w:pStyle w:val="ListParagraph"/>
              <w:ind w:left="0"/>
              <w:rPr>
                <w:b/>
              </w:rPr>
            </w:pPr>
            <w:r w:rsidRPr="00B32660">
              <w:rPr>
                <w:b/>
              </w:rPr>
              <w:t>Result</w:t>
            </w:r>
          </w:p>
        </w:tc>
      </w:tr>
      <w:tr w:rsidR="002F6536" w:rsidRPr="00BC2965" w14:paraId="10E78337" w14:textId="77777777" w:rsidTr="002F6536">
        <w:trPr>
          <w:trHeight w:val="58"/>
        </w:trPr>
        <w:tc>
          <w:tcPr>
            <w:tcW w:w="468" w:type="dxa"/>
          </w:tcPr>
          <w:p w14:paraId="70D18194" w14:textId="77777777" w:rsidR="002F6536" w:rsidRDefault="002F6536" w:rsidP="002F6536"/>
        </w:tc>
        <w:tc>
          <w:tcPr>
            <w:tcW w:w="6637" w:type="dxa"/>
          </w:tcPr>
          <w:p w14:paraId="306509C5" w14:textId="7FBA38A3" w:rsidR="002F6536" w:rsidRPr="0043795A" w:rsidRDefault="002F6536" w:rsidP="002F6536">
            <w:pPr>
              <w:pStyle w:val="ListParagraph"/>
              <w:ind w:left="0"/>
            </w:pPr>
            <w:r>
              <w:t>Initial data:</w:t>
            </w:r>
            <w:r w:rsidR="00C115C8">
              <w:t xml:space="preserve"> </w:t>
            </w:r>
            <w:hyperlink r:id="rId16" w:history="1">
              <w:r w:rsidR="00C115C8" w:rsidRPr="007D5B9D">
                <w:rPr>
                  <w:rStyle w:val="Hyperlink"/>
                </w:rPr>
                <w:t>\\cayyc-proj01\compute02\FPL_DATA\test_data\xBlpDetection\test_data.src\Test</w:t>
              </w:r>
              <w:r w:rsidR="00C115C8" w:rsidRPr="007D5B9D">
                <w:rPr>
                  <w:rStyle w:val="Hyperlink"/>
                </w:rPr>
                <w:t>3</w:t>
              </w:r>
              <w:r w:rsidR="00C115C8" w:rsidRPr="007D5B9D">
                <w:rPr>
                  <w:rStyle w:val="Hyperlink"/>
                </w:rPr>
                <w:t>\input\</w:t>
              </w:r>
            </w:hyperlink>
            <w:r w:rsidR="00C115C8">
              <w:t xml:space="preserve"> </w:t>
            </w:r>
          </w:p>
        </w:tc>
        <w:tc>
          <w:tcPr>
            <w:tcW w:w="2965" w:type="dxa"/>
          </w:tcPr>
          <w:p w14:paraId="2F349FE9" w14:textId="77777777" w:rsidR="002F6536" w:rsidRDefault="002F6536" w:rsidP="002F6536"/>
        </w:tc>
      </w:tr>
      <w:tr w:rsidR="002F6536" w:rsidRPr="00BC2965" w14:paraId="688CDAF9" w14:textId="77777777" w:rsidTr="002F6536">
        <w:trPr>
          <w:trHeight w:val="58"/>
        </w:trPr>
        <w:tc>
          <w:tcPr>
            <w:tcW w:w="468" w:type="dxa"/>
          </w:tcPr>
          <w:p w14:paraId="1CA19918" w14:textId="77777777" w:rsidR="002F6536" w:rsidRDefault="002F6536" w:rsidP="002F6536"/>
        </w:tc>
        <w:tc>
          <w:tcPr>
            <w:tcW w:w="6637" w:type="dxa"/>
          </w:tcPr>
          <w:p w14:paraId="7E7AE576" w14:textId="77777777" w:rsidR="002F6536" w:rsidRDefault="002F6536" w:rsidP="002F6536">
            <w:pPr>
              <w:pStyle w:val="ListParagraph"/>
              <w:ind w:left="0"/>
            </w:pPr>
            <w:r>
              <w:t>Reference results: test results of previous version</w:t>
            </w:r>
          </w:p>
        </w:tc>
        <w:tc>
          <w:tcPr>
            <w:tcW w:w="2965" w:type="dxa"/>
          </w:tcPr>
          <w:p w14:paraId="4BC1E577" w14:textId="77777777" w:rsidR="002F6536" w:rsidRDefault="002F6536" w:rsidP="002F6536"/>
        </w:tc>
      </w:tr>
      <w:tr w:rsidR="002F6536" w:rsidRPr="00BC2965" w14:paraId="2208262D" w14:textId="77777777" w:rsidTr="002F6536">
        <w:trPr>
          <w:trHeight w:val="58"/>
        </w:trPr>
        <w:tc>
          <w:tcPr>
            <w:tcW w:w="468" w:type="dxa"/>
          </w:tcPr>
          <w:p w14:paraId="7EB96D00" w14:textId="77777777" w:rsidR="002F6536" w:rsidRDefault="002F6536" w:rsidP="002F6536"/>
        </w:tc>
        <w:tc>
          <w:tcPr>
            <w:tcW w:w="6637" w:type="dxa"/>
          </w:tcPr>
          <w:p w14:paraId="35E5D660" w14:textId="1BFBBEFE" w:rsidR="002F6536" w:rsidRDefault="002F6536" w:rsidP="002F6536">
            <w:pPr>
              <w:pStyle w:val="ListParagraph"/>
              <w:ind w:left="0"/>
            </w:pPr>
            <w:r>
              <w:t>Test script1:</w:t>
            </w:r>
            <w:r w:rsidR="00C115C8">
              <w:t xml:space="preserve"> </w:t>
            </w:r>
            <w:r w:rsidR="008F5000" w:rsidRPr="00C115C8">
              <w:t>\\cayyc-proj01\</w:t>
            </w:r>
            <w:r w:rsidR="00C115C8" w:rsidRPr="00C115C8">
              <w:t>\compute02\FPL_DATA\test_data\xBlpDetection\test_scripts\</w:t>
            </w:r>
            <w:r w:rsidR="00C115C8">
              <w:t xml:space="preserve"> </w:t>
            </w:r>
            <w:r w:rsidR="00C115C8" w:rsidRPr="00C115C8">
              <w:t>test3.1_ICA.bat</w:t>
            </w:r>
          </w:p>
          <w:p w14:paraId="2A97A471" w14:textId="1E09FEF0" w:rsidR="002F6536" w:rsidRDefault="002F6536" w:rsidP="002F6536">
            <w:pPr>
              <w:pStyle w:val="ListParagraph"/>
              <w:ind w:left="0"/>
            </w:pPr>
            <w:r>
              <w:t>Test script2:</w:t>
            </w:r>
            <w:r w:rsidR="008F5000">
              <w:t xml:space="preserve"> </w:t>
            </w:r>
            <w:r w:rsidR="008F5000" w:rsidRPr="00C115C8">
              <w:t>\\cayyc-proj01\\compute02\FPL_DATA\test_data\xBlpDetection\test_scripts\</w:t>
            </w:r>
            <w:r w:rsidR="008F5000">
              <w:t xml:space="preserve"> </w:t>
            </w:r>
            <w:r w:rsidR="008F5000" w:rsidRPr="00C115C8">
              <w:t>test3.</w:t>
            </w:r>
            <w:r w:rsidR="008F5000">
              <w:t>2</w:t>
            </w:r>
            <w:r w:rsidR="008F5000" w:rsidRPr="00C115C8">
              <w:t>_</w:t>
            </w:r>
            <w:r w:rsidR="008F5000">
              <w:t>TDK</w:t>
            </w:r>
            <w:r w:rsidR="008F5000" w:rsidRPr="00C115C8">
              <w:t>.bat</w:t>
            </w:r>
          </w:p>
        </w:tc>
        <w:tc>
          <w:tcPr>
            <w:tcW w:w="2965" w:type="dxa"/>
          </w:tcPr>
          <w:p w14:paraId="168C5E3E" w14:textId="77777777" w:rsidR="002F6536" w:rsidRDefault="002F6536" w:rsidP="002F6536"/>
        </w:tc>
      </w:tr>
      <w:tr w:rsidR="002F6536" w:rsidRPr="00BC2965" w14:paraId="2F7EBA9E" w14:textId="77777777" w:rsidTr="002F6536">
        <w:trPr>
          <w:trHeight w:val="58"/>
        </w:trPr>
        <w:tc>
          <w:tcPr>
            <w:tcW w:w="468" w:type="dxa"/>
          </w:tcPr>
          <w:p w14:paraId="2DAD41EC" w14:textId="77777777" w:rsidR="002F6536" w:rsidRPr="00520583" w:rsidRDefault="002F6536" w:rsidP="002F6536">
            <w:r>
              <w:t>1</w:t>
            </w:r>
          </w:p>
        </w:tc>
        <w:tc>
          <w:tcPr>
            <w:tcW w:w="6637" w:type="dxa"/>
          </w:tcPr>
          <w:p w14:paraId="6AC6CFB3" w14:textId="77777777" w:rsidR="002F6536" w:rsidRDefault="002F6536" w:rsidP="002F6536">
            <w:pPr>
              <w:pStyle w:val="ListParagraph"/>
              <w:ind w:left="0"/>
            </w:pPr>
            <w:r>
              <w:t xml:space="preserve">Run test scrip </w:t>
            </w:r>
            <w:r w:rsidRPr="0043795A">
              <w:t xml:space="preserve">Check for errors and </w:t>
            </w:r>
            <w:r>
              <w:t xml:space="preserve">warnings in console log. </w:t>
            </w:r>
          </w:p>
          <w:p w14:paraId="681B057A" w14:textId="77777777" w:rsidR="002F6536" w:rsidRDefault="002F6536" w:rsidP="002F6536">
            <w:pPr>
              <w:pStyle w:val="ListParagraph"/>
              <w:ind w:left="0"/>
            </w:pPr>
          </w:p>
          <w:p w14:paraId="6FAE1879" w14:textId="77777777" w:rsidR="002F6536" w:rsidRDefault="002F6536" w:rsidP="002F6536">
            <w:pPr>
              <w:pStyle w:val="ListParagraph"/>
              <w:ind w:left="0"/>
            </w:pPr>
          </w:p>
        </w:tc>
        <w:tc>
          <w:tcPr>
            <w:tcW w:w="2965" w:type="dxa"/>
          </w:tcPr>
          <w:p w14:paraId="04EDBD2B" w14:textId="77777777" w:rsidR="002F6536" w:rsidRPr="0056772D" w:rsidRDefault="002F6536" w:rsidP="002F6536">
            <w:r>
              <w:t xml:space="preserve">No </w:t>
            </w:r>
            <w:r w:rsidRPr="0043795A">
              <w:t xml:space="preserve">errors and </w:t>
            </w:r>
            <w:r>
              <w:lastRenderedPageBreak/>
              <w:t>warnings occurred.</w:t>
            </w:r>
          </w:p>
        </w:tc>
      </w:tr>
      <w:tr w:rsidR="002F6536" w:rsidRPr="00BC2965" w14:paraId="580BE42B" w14:textId="77777777" w:rsidTr="002F6536">
        <w:trPr>
          <w:trHeight w:val="58"/>
        </w:trPr>
        <w:tc>
          <w:tcPr>
            <w:tcW w:w="468" w:type="dxa"/>
          </w:tcPr>
          <w:p w14:paraId="2BCA0861" w14:textId="77777777" w:rsidR="002F6536" w:rsidRDefault="002F6536" w:rsidP="002F6536">
            <w:r>
              <w:lastRenderedPageBreak/>
              <w:t>2</w:t>
            </w:r>
          </w:p>
        </w:tc>
        <w:tc>
          <w:tcPr>
            <w:tcW w:w="6637" w:type="dxa"/>
          </w:tcPr>
          <w:p w14:paraId="00B047EF" w14:textId="76FB6896" w:rsidR="002F6536" w:rsidRDefault="002F6536" w:rsidP="002F6536">
            <w:r>
              <w:t xml:space="preserve">Assess test results: compare </w:t>
            </w:r>
            <w:proofErr w:type="spellStart"/>
            <w:r>
              <w:t>ignore_</w:t>
            </w:r>
            <w:proofErr w:type="gramStart"/>
            <w:r>
              <w:t>list.json</w:t>
            </w:r>
            <w:proofErr w:type="spellEnd"/>
            <w:proofErr w:type="gramEnd"/>
            <w:r>
              <w:t xml:space="preserve"> in output folder with reference results for bit-exactness.</w:t>
            </w:r>
          </w:p>
        </w:tc>
        <w:tc>
          <w:tcPr>
            <w:tcW w:w="2965" w:type="dxa"/>
          </w:tcPr>
          <w:p w14:paraId="05C4555F" w14:textId="77777777" w:rsidR="002F6536" w:rsidRDefault="002F6536" w:rsidP="002F6536">
            <w:r>
              <w:t xml:space="preserve">All files are bit-exact to reference </w:t>
            </w:r>
          </w:p>
        </w:tc>
      </w:tr>
      <w:tr w:rsidR="002F6536" w:rsidRPr="00BC2965" w14:paraId="2E8A69EA" w14:textId="77777777" w:rsidTr="002F6536">
        <w:trPr>
          <w:trHeight w:val="58"/>
        </w:trPr>
        <w:tc>
          <w:tcPr>
            <w:tcW w:w="468" w:type="dxa"/>
          </w:tcPr>
          <w:p w14:paraId="5B3D35F8" w14:textId="77777777" w:rsidR="002F6536" w:rsidRDefault="002F6536" w:rsidP="002F6536">
            <w:r>
              <w:t>3</w:t>
            </w:r>
          </w:p>
        </w:tc>
        <w:tc>
          <w:tcPr>
            <w:tcW w:w="6637" w:type="dxa"/>
          </w:tcPr>
          <w:p w14:paraId="564C5EB5" w14:textId="77777777" w:rsidR="002F6536" w:rsidRDefault="002F6536" w:rsidP="002F6536">
            <w:r>
              <w:t xml:space="preserve">If no bit-exactness was reached in previous step, then investigate for the reason. </w:t>
            </w:r>
          </w:p>
        </w:tc>
        <w:tc>
          <w:tcPr>
            <w:tcW w:w="2965" w:type="dxa"/>
          </w:tcPr>
          <w:p w14:paraId="4ADA2A02" w14:textId="77777777" w:rsidR="002F6536" w:rsidRDefault="002F6536" w:rsidP="002F6536"/>
        </w:tc>
      </w:tr>
      <w:tr w:rsidR="002F6536" w:rsidRPr="00BC2965" w14:paraId="0609CA88" w14:textId="77777777" w:rsidTr="002F6536">
        <w:trPr>
          <w:trHeight w:val="58"/>
        </w:trPr>
        <w:tc>
          <w:tcPr>
            <w:tcW w:w="468" w:type="dxa"/>
          </w:tcPr>
          <w:p w14:paraId="66BADA08" w14:textId="40AB6FC4" w:rsidR="002F6536" w:rsidRDefault="002F6536" w:rsidP="002F6536">
            <w:r>
              <w:t>4</w:t>
            </w:r>
          </w:p>
        </w:tc>
        <w:tc>
          <w:tcPr>
            <w:tcW w:w="6637" w:type="dxa"/>
          </w:tcPr>
          <w:p w14:paraId="294B3FA5" w14:textId="1FA859EA" w:rsidR="002F6536" w:rsidRDefault="002F6536" w:rsidP="002F6536">
            <w:r>
              <w:t xml:space="preserve">Execute the test </w:t>
            </w:r>
            <w:r w:rsidR="00C86BC4">
              <w:t>with</w:t>
            </w:r>
            <w:r>
              <w:t xml:space="preserve"> both </w:t>
            </w:r>
            <w:r w:rsidR="00C86BC4">
              <w:t>scripts</w:t>
            </w:r>
          </w:p>
        </w:tc>
        <w:tc>
          <w:tcPr>
            <w:tcW w:w="2965" w:type="dxa"/>
          </w:tcPr>
          <w:p w14:paraId="46D57582" w14:textId="77777777" w:rsidR="002F6536" w:rsidRDefault="002F6536" w:rsidP="002F6536"/>
        </w:tc>
      </w:tr>
    </w:tbl>
    <w:p w14:paraId="3102F4D5" w14:textId="77777777" w:rsidR="0044363C" w:rsidRDefault="0044363C" w:rsidP="00591E60">
      <w:pPr>
        <w:pStyle w:val="Heading3"/>
      </w:pPr>
    </w:p>
    <w:p w14:paraId="4497A627" w14:textId="26CFD652" w:rsidR="00591E60" w:rsidRDefault="00591E60" w:rsidP="0081077E">
      <w:pPr>
        <w:pStyle w:val="Heading3"/>
      </w:pPr>
      <w:bookmarkStart w:id="11" w:name="_Toc74678004"/>
      <w:r>
        <w:t>Test 4</w:t>
      </w:r>
      <w:r w:rsidR="0081077E">
        <w:t xml:space="preserve"> </w:t>
      </w:r>
      <w:r w:rsidR="0044363C">
        <w:t>Integral test.</w:t>
      </w:r>
      <w:bookmarkEnd w:id="11"/>
    </w:p>
    <w:p w14:paraId="62E82D08" w14:textId="270623D0" w:rsidR="0081077E" w:rsidRDefault="0081077E" w:rsidP="0081077E">
      <w:r>
        <w:t>This test imitates whole process of incorrect beacon detection.</w:t>
      </w:r>
    </w:p>
    <w:tbl>
      <w:tblPr>
        <w:tblStyle w:val="TableGrid"/>
        <w:tblW w:w="10070" w:type="dxa"/>
        <w:tblInd w:w="720" w:type="dxa"/>
        <w:tblLook w:val="04A0" w:firstRow="1" w:lastRow="0" w:firstColumn="1" w:lastColumn="0" w:noHBand="0" w:noVBand="1"/>
      </w:tblPr>
      <w:tblGrid>
        <w:gridCol w:w="468"/>
        <w:gridCol w:w="8325"/>
        <w:gridCol w:w="1277"/>
      </w:tblGrid>
      <w:tr w:rsidR="002F6536" w:rsidRPr="00B32660" w14:paraId="216971DD" w14:textId="77777777" w:rsidTr="002F6536">
        <w:tc>
          <w:tcPr>
            <w:tcW w:w="468" w:type="dxa"/>
          </w:tcPr>
          <w:p w14:paraId="21EBD8B5" w14:textId="77777777" w:rsidR="002F6536" w:rsidRPr="00B32660" w:rsidRDefault="002F6536" w:rsidP="002F6536">
            <w:pPr>
              <w:pStyle w:val="ListParagraph"/>
              <w:ind w:left="0"/>
              <w:rPr>
                <w:b/>
              </w:rPr>
            </w:pPr>
            <w:r w:rsidRPr="00B32660">
              <w:rPr>
                <w:b/>
              </w:rPr>
              <w:t>№</w:t>
            </w:r>
          </w:p>
        </w:tc>
        <w:tc>
          <w:tcPr>
            <w:tcW w:w="6637" w:type="dxa"/>
          </w:tcPr>
          <w:p w14:paraId="6FE55F62" w14:textId="77777777" w:rsidR="002F6536" w:rsidRPr="00B32660" w:rsidRDefault="002F6536" w:rsidP="002F6536">
            <w:pPr>
              <w:pStyle w:val="ListParagraph"/>
              <w:ind w:left="0"/>
              <w:rPr>
                <w:b/>
              </w:rPr>
            </w:pPr>
            <w:r w:rsidRPr="00B32660">
              <w:rPr>
                <w:b/>
              </w:rPr>
              <w:t>Action</w:t>
            </w:r>
          </w:p>
        </w:tc>
        <w:tc>
          <w:tcPr>
            <w:tcW w:w="2965" w:type="dxa"/>
          </w:tcPr>
          <w:p w14:paraId="4D892551" w14:textId="77777777" w:rsidR="002F6536" w:rsidRPr="00B32660" w:rsidRDefault="002F6536" w:rsidP="002F6536">
            <w:pPr>
              <w:pStyle w:val="ListParagraph"/>
              <w:ind w:left="0"/>
              <w:rPr>
                <w:b/>
              </w:rPr>
            </w:pPr>
            <w:r w:rsidRPr="00B32660">
              <w:rPr>
                <w:b/>
              </w:rPr>
              <w:t>Result</w:t>
            </w:r>
          </w:p>
        </w:tc>
      </w:tr>
      <w:tr w:rsidR="002F6536" w:rsidRPr="00BC2965" w14:paraId="5B6D11ED" w14:textId="77777777" w:rsidTr="002F6536">
        <w:trPr>
          <w:trHeight w:val="58"/>
        </w:trPr>
        <w:tc>
          <w:tcPr>
            <w:tcW w:w="468" w:type="dxa"/>
          </w:tcPr>
          <w:p w14:paraId="6541F22A" w14:textId="77777777" w:rsidR="002F6536" w:rsidRDefault="002F6536" w:rsidP="002F6536"/>
        </w:tc>
        <w:tc>
          <w:tcPr>
            <w:tcW w:w="6637" w:type="dxa"/>
          </w:tcPr>
          <w:p w14:paraId="2DF42F05" w14:textId="4FC4B190" w:rsidR="002F6536" w:rsidRPr="0043795A" w:rsidRDefault="002F6536" w:rsidP="002F6536">
            <w:pPr>
              <w:pStyle w:val="ListParagraph"/>
              <w:ind w:left="0"/>
            </w:pPr>
            <w:r>
              <w:t>Initial data:</w:t>
            </w:r>
            <w:r w:rsidR="00C115C8">
              <w:t xml:space="preserve"> </w:t>
            </w:r>
            <w:hyperlink r:id="rId17" w:history="1">
              <w:r w:rsidR="00C115C8" w:rsidRPr="007D5B9D">
                <w:rPr>
                  <w:rStyle w:val="Hyperlink"/>
                </w:rPr>
                <w:t>\\cayyc-proj01\compute02\FPL_DATA\test_data\xBlpDetection\test_data.src\Test</w:t>
              </w:r>
              <w:r w:rsidR="00C115C8" w:rsidRPr="007D5B9D">
                <w:rPr>
                  <w:rStyle w:val="Hyperlink"/>
                </w:rPr>
                <w:t>4</w:t>
              </w:r>
              <w:r w:rsidR="00C115C8" w:rsidRPr="007D5B9D">
                <w:rPr>
                  <w:rStyle w:val="Hyperlink"/>
                </w:rPr>
                <w:t>\input\</w:t>
              </w:r>
            </w:hyperlink>
            <w:r w:rsidR="00C115C8">
              <w:t xml:space="preserve"> </w:t>
            </w:r>
          </w:p>
        </w:tc>
        <w:tc>
          <w:tcPr>
            <w:tcW w:w="2965" w:type="dxa"/>
          </w:tcPr>
          <w:p w14:paraId="0BBC8CAA" w14:textId="77777777" w:rsidR="002F6536" w:rsidRDefault="002F6536" w:rsidP="002F6536"/>
        </w:tc>
      </w:tr>
      <w:tr w:rsidR="002F6536" w:rsidRPr="00BC2965" w14:paraId="0971AA7E" w14:textId="77777777" w:rsidTr="002F6536">
        <w:trPr>
          <w:trHeight w:val="58"/>
        </w:trPr>
        <w:tc>
          <w:tcPr>
            <w:tcW w:w="468" w:type="dxa"/>
          </w:tcPr>
          <w:p w14:paraId="02558579" w14:textId="77777777" w:rsidR="002F6536" w:rsidRDefault="002F6536" w:rsidP="002F6536"/>
        </w:tc>
        <w:tc>
          <w:tcPr>
            <w:tcW w:w="6637" w:type="dxa"/>
          </w:tcPr>
          <w:p w14:paraId="25EE144D" w14:textId="77777777" w:rsidR="002F6536" w:rsidRDefault="002F6536" w:rsidP="002F6536">
            <w:pPr>
              <w:pStyle w:val="ListParagraph"/>
              <w:ind w:left="0"/>
            </w:pPr>
            <w:r>
              <w:t>Reference results: test results of previous version</w:t>
            </w:r>
          </w:p>
        </w:tc>
        <w:tc>
          <w:tcPr>
            <w:tcW w:w="2965" w:type="dxa"/>
          </w:tcPr>
          <w:p w14:paraId="398DA14C" w14:textId="77777777" w:rsidR="002F6536" w:rsidRDefault="002F6536" w:rsidP="002F6536"/>
        </w:tc>
      </w:tr>
      <w:tr w:rsidR="002F6536" w:rsidRPr="00BC2965" w14:paraId="643E99FD" w14:textId="77777777" w:rsidTr="002F6536">
        <w:trPr>
          <w:trHeight w:val="58"/>
        </w:trPr>
        <w:tc>
          <w:tcPr>
            <w:tcW w:w="468" w:type="dxa"/>
          </w:tcPr>
          <w:p w14:paraId="68A65AFE" w14:textId="77777777" w:rsidR="002F6536" w:rsidRDefault="002F6536" w:rsidP="002F6536"/>
        </w:tc>
        <w:tc>
          <w:tcPr>
            <w:tcW w:w="6637" w:type="dxa"/>
          </w:tcPr>
          <w:p w14:paraId="50FDBD74" w14:textId="1F3E19D0" w:rsidR="002F6536" w:rsidRDefault="002F6536" w:rsidP="002F6536">
            <w:pPr>
              <w:pStyle w:val="ListParagraph"/>
              <w:ind w:left="0"/>
            </w:pPr>
            <w:r>
              <w:t>Test script:</w:t>
            </w:r>
            <w:r w:rsidR="008F5000">
              <w:t xml:space="preserve"> </w:t>
            </w:r>
            <w:r w:rsidR="008F5000" w:rsidRPr="00C115C8">
              <w:t>proj01\\compute02\FPL_DATA\</w:t>
            </w:r>
            <w:proofErr w:type="spellStart"/>
            <w:r w:rsidR="008F5000" w:rsidRPr="00C115C8">
              <w:t>test_data</w:t>
            </w:r>
            <w:proofErr w:type="spellEnd"/>
            <w:r w:rsidR="008F5000" w:rsidRPr="00C115C8">
              <w:t>\</w:t>
            </w:r>
            <w:proofErr w:type="spellStart"/>
            <w:r w:rsidR="008F5000" w:rsidRPr="00C115C8">
              <w:t>xBlpDetection</w:t>
            </w:r>
            <w:proofErr w:type="spellEnd"/>
            <w:r w:rsidR="008F5000" w:rsidRPr="00C115C8">
              <w:t>\</w:t>
            </w:r>
            <w:proofErr w:type="spellStart"/>
            <w:r w:rsidR="008F5000" w:rsidRPr="00C115C8">
              <w:t>test_scripts</w:t>
            </w:r>
            <w:proofErr w:type="spellEnd"/>
            <w:r w:rsidR="008F5000" w:rsidRPr="00C115C8">
              <w:t>\</w:t>
            </w:r>
            <w:r w:rsidR="008F5000">
              <w:t xml:space="preserve"> </w:t>
            </w:r>
            <w:r w:rsidR="008F5000" w:rsidRPr="008F5000">
              <w:t>test4_Integration.bat</w:t>
            </w:r>
          </w:p>
        </w:tc>
        <w:tc>
          <w:tcPr>
            <w:tcW w:w="2965" w:type="dxa"/>
          </w:tcPr>
          <w:p w14:paraId="3159FCA9" w14:textId="77777777" w:rsidR="002F6536" w:rsidRDefault="002F6536" w:rsidP="002F6536"/>
        </w:tc>
      </w:tr>
      <w:tr w:rsidR="002F6536" w:rsidRPr="00BC2965" w14:paraId="7BD2DEB1" w14:textId="77777777" w:rsidTr="002F6536">
        <w:trPr>
          <w:trHeight w:val="58"/>
        </w:trPr>
        <w:tc>
          <w:tcPr>
            <w:tcW w:w="468" w:type="dxa"/>
          </w:tcPr>
          <w:p w14:paraId="50A65A66" w14:textId="77777777" w:rsidR="002F6536" w:rsidRPr="00520583" w:rsidRDefault="002F6536" w:rsidP="002F6536">
            <w:r>
              <w:t>1</w:t>
            </w:r>
          </w:p>
        </w:tc>
        <w:tc>
          <w:tcPr>
            <w:tcW w:w="6637" w:type="dxa"/>
          </w:tcPr>
          <w:p w14:paraId="18E6CC94" w14:textId="77777777" w:rsidR="002F6536" w:rsidRDefault="002F6536" w:rsidP="002F6536">
            <w:pPr>
              <w:pStyle w:val="ListParagraph"/>
              <w:ind w:left="0"/>
            </w:pPr>
            <w:r>
              <w:t xml:space="preserve">Run test scrip </w:t>
            </w:r>
            <w:r w:rsidRPr="0043795A">
              <w:t xml:space="preserve">Check for errors and </w:t>
            </w:r>
            <w:r>
              <w:t xml:space="preserve">warnings in console log. </w:t>
            </w:r>
          </w:p>
          <w:p w14:paraId="69431537" w14:textId="77777777" w:rsidR="002F6536" w:rsidRDefault="002F6536" w:rsidP="002F6536">
            <w:pPr>
              <w:pStyle w:val="ListParagraph"/>
              <w:ind w:left="0"/>
            </w:pPr>
          </w:p>
          <w:p w14:paraId="4D91DBCF" w14:textId="77777777" w:rsidR="002F6536" w:rsidRDefault="002F6536" w:rsidP="002F6536">
            <w:pPr>
              <w:pStyle w:val="ListParagraph"/>
              <w:ind w:left="0"/>
            </w:pPr>
          </w:p>
        </w:tc>
        <w:tc>
          <w:tcPr>
            <w:tcW w:w="2965" w:type="dxa"/>
          </w:tcPr>
          <w:p w14:paraId="6FAA8590" w14:textId="77777777" w:rsidR="002F6536" w:rsidRPr="0056772D" w:rsidRDefault="002F6536" w:rsidP="002F6536">
            <w:r>
              <w:t xml:space="preserve">No </w:t>
            </w:r>
            <w:r w:rsidRPr="0043795A">
              <w:t xml:space="preserve">errors and </w:t>
            </w:r>
            <w:r>
              <w:t>warnings occurred.</w:t>
            </w:r>
          </w:p>
        </w:tc>
      </w:tr>
      <w:tr w:rsidR="002F6536" w:rsidRPr="00BC2965" w14:paraId="7773A6C6" w14:textId="77777777" w:rsidTr="002F6536">
        <w:trPr>
          <w:trHeight w:val="58"/>
        </w:trPr>
        <w:tc>
          <w:tcPr>
            <w:tcW w:w="468" w:type="dxa"/>
          </w:tcPr>
          <w:p w14:paraId="63B63664" w14:textId="77777777" w:rsidR="002F6536" w:rsidRDefault="002F6536" w:rsidP="002F6536">
            <w:r>
              <w:t>2</w:t>
            </w:r>
          </w:p>
        </w:tc>
        <w:tc>
          <w:tcPr>
            <w:tcW w:w="6637" w:type="dxa"/>
          </w:tcPr>
          <w:p w14:paraId="6051918A" w14:textId="32962F09" w:rsidR="002F6536" w:rsidRDefault="002F6536" w:rsidP="002F6536">
            <w:r>
              <w:t>Assess test results: compare</w:t>
            </w:r>
            <w:r w:rsidR="00C86BC4">
              <w:t xml:space="preserve"> </w:t>
            </w:r>
            <w:r w:rsidR="00C86BC4">
              <w:t>model-files</w:t>
            </w:r>
            <w:r w:rsidR="00C86BC4">
              <w:t xml:space="preserve">, </w:t>
            </w:r>
            <w:proofErr w:type="spellStart"/>
            <w:r w:rsidR="00C86BC4">
              <w:t>dat</w:t>
            </w:r>
            <w:proofErr w:type="spellEnd"/>
            <w:r w:rsidR="00C86BC4">
              <w:t>-files</w:t>
            </w:r>
            <w:r>
              <w:t xml:space="preserve"> </w:t>
            </w:r>
            <w:r w:rsidR="00C86BC4">
              <w:t xml:space="preserve">ble3-fingerprints, grids and </w:t>
            </w:r>
            <w:proofErr w:type="spellStart"/>
            <w:r>
              <w:t>ignore_</w:t>
            </w:r>
            <w:proofErr w:type="gramStart"/>
            <w:r>
              <w:t>list.json</w:t>
            </w:r>
            <w:proofErr w:type="spellEnd"/>
            <w:proofErr w:type="gramEnd"/>
            <w:r>
              <w:t xml:space="preserve"> in output folder</w:t>
            </w:r>
            <w:r w:rsidR="00C86BC4">
              <w:t>s</w:t>
            </w:r>
            <w:r>
              <w:t xml:space="preserve"> with reference results for bit-exactness.</w:t>
            </w:r>
          </w:p>
        </w:tc>
        <w:tc>
          <w:tcPr>
            <w:tcW w:w="2965" w:type="dxa"/>
          </w:tcPr>
          <w:p w14:paraId="34493499" w14:textId="77777777" w:rsidR="002F6536" w:rsidRDefault="002F6536" w:rsidP="002F6536">
            <w:r>
              <w:t xml:space="preserve">All files are bit-exact to reference </w:t>
            </w:r>
          </w:p>
        </w:tc>
      </w:tr>
      <w:tr w:rsidR="002F6536" w:rsidRPr="00BC2965" w14:paraId="58478CFE" w14:textId="77777777" w:rsidTr="002F6536">
        <w:trPr>
          <w:trHeight w:val="58"/>
        </w:trPr>
        <w:tc>
          <w:tcPr>
            <w:tcW w:w="468" w:type="dxa"/>
          </w:tcPr>
          <w:p w14:paraId="2AD1E7ED" w14:textId="77777777" w:rsidR="002F6536" w:rsidRDefault="002F6536" w:rsidP="002F6536">
            <w:r>
              <w:t>3</w:t>
            </w:r>
          </w:p>
        </w:tc>
        <w:tc>
          <w:tcPr>
            <w:tcW w:w="6637" w:type="dxa"/>
          </w:tcPr>
          <w:p w14:paraId="51BB3B73" w14:textId="77777777" w:rsidR="002F6536" w:rsidRDefault="002F6536" w:rsidP="002F6536">
            <w:r>
              <w:t xml:space="preserve">If no bit-exactness was reached in previous step, then investigate for the reason. </w:t>
            </w:r>
          </w:p>
        </w:tc>
        <w:tc>
          <w:tcPr>
            <w:tcW w:w="2965" w:type="dxa"/>
          </w:tcPr>
          <w:p w14:paraId="16E48824" w14:textId="77777777" w:rsidR="002F6536" w:rsidRDefault="002F6536" w:rsidP="002F6536"/>
        </w:tc>
      </w:tr>
    </w:tbl>
    <w:p w14:paraId="02B3504F" w14:textId="5D7AB90D" w:rsidR="00DD45B6" w:rsidRPr="00190DC5" w:rsidRDefault="00DD45B6" w:rsidP="00656EF9">
      <w:pPr>
        <w:sectPr w:rsidR="00DD45B6" w:rsidRPr="00190DC5" w:rsidSect="005F775C">
          <w:pgSz w:w="12240" w:h="15840"/>
          <w:pgMar w:top="720" w:right="720" w:bottom="720" w:left="720" w:header="288" w:footer="432" w:gutter="0"/>
          <w:cols w:space="720"/>
          <w:docGrid w:linePitch="360"/>
        </w:sectPr>
      </w:pPr>
    </w:p>
    <w:p w14:paraId="6E7D1ED6" w14:textId="77777777" w:rsidR="00FE3C87" w:rsidRDefault="00FE3C87" w:rsidP="00875D6A">
      <w:pPr>
        <w:pStyle w:val="Heading1"/>
      </w:pPr>
      <w:bookmarkStart w:id="12" w:name="_Toc74678005"/>
      <w:r>
        <w:lastRenderedPageBreak/>
        <w:t>Appendi</w:t>
      </w:r>
      <w:r w:rsidR="00FD50A0">
        <w:t>ces</w:t>
      </w:r>
      <w:bookmarkEnd w:id="12"/>
    </w:p>
    <w:p w14:paraId="5114F1E0" w14:textId="77777777" w:rsidR="00FD50A0" w:rsidRDefault="00FD50A0" w:rsidP="00FD50A0">
      <w:pPr>
        <w:pStyle w:val="Heading2"/>
      </w:pPr>
      <w:bookmarkStart w:id="13" w:name="_Toc74678006"/>
      <w:r>
        <w:t>Appendix A</w:t>
      </w:r>
      <w:bookmarkEnd w:id="13"/>
    </w:p>
    <w:p w14:paraId="2B8FFB36" w14:textId="77777777" w:rsidR="003023F3" w:rsidRPr="003023F3" w:rsidRDefault="003023F3" w:rsidP="003023F3">
      <w:pPr>
        <w:tabs>
          <w:tab w:val="left" w:pos="6585"/>
        </w:tabs>
      </w:pPr>
    </w:p>
    <w:sectPr w:rsidR="003023F3" w:rsidRPr="003023F3" w:rsidSect="005F775C">
      <w:pgSz w:w="12240" w:h="15840"/>
      <w:pgMar w:top="720" w:right="720" w:bottom="72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BA3AE" w14:textId="77777777" w:rsidR="00243A10" w:rsidRDefault="00243A10" w:rsidP="00181856">
      <w:pPr>
        <w:spacing w:after="0"/>
      </w:pPr>
      <w:r>
        <w:separator/>
      </w:r>
    </w:p>
  </w:endnote>
  <w:endnote w:type="continuationSeparator" w:id="0">
    <w:p w14:paraId="07091265" w14:textId="77777777" w:rsidR="00243A10" w:rsidRDefault="00243A10" w:rsidP="001818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119D1" w14:textId="77777777" w:rsidR="002F6536" w:rsidRPr="006065D6" w:rsidRDefault="002F6536" w:rsidP="00D07DBD">
    <w:pPr>
      <w:pStyle w:val="Header"/>
      <w:pBdr>
        <w:bottom w:val="single" w:sz="12" w:space="1" w:color="auto"/>
      </w:pBdr>
      <w:spacing w:before="0"/>
      <w:rPr>
        <w:sz w:val="6"/>
        <w:szCs w:val="6"/>
      </w:rPr>
    </w:pPr>
  </w:p>
  <w:p w14:paraId="42F83826" w14:textId="77777777" w:rsidR="002F6536" w:rsidRPr="00D07DBD" w:rsidRDefault="002F6536" w:rsidP="00D07DBD">
    <w:pPr>
      <w:pStyle w:val="Header"/>
      <w:tabs>
        <w:tab w:val="right" w:pos="4680"/>
      </w:tabs>
      <w:spacing w:before="0"/>
      <w:rPr>
        <w:sz w:val="2"/>
        <w:szCs w:val="2"/>
      </w:rPr>
    </w:pPr>
  </w:p>
  <w:p w14:paraId="478EDFBF" w14:textId="77777777" w:rsidR="002F6536" w:rsidRPr="00D07DBD" w:rsidRDefault="002F6536" w:rsidP="00D07DBD">
    <w:pPr>
      <w:pStyle w:val="Footer"/>
      <w:tabs>
        <w:tab w:val="clear" w:pos="4680"/>
      </w:tabs>
      <w:spacing w:before="0"/>
      <w:jc w:val="center"/>
      <w:rPr>
        <w:b/>
        <w:bCs/>
        <w:sz w:val="22"/>
        <w:szCs w:val="22"/>
      </w:rPr>
    </w:pPr>
    <w:r>
      <w:rPr>
        <w:rFonts w:eastAsia="SimSun" w:cs="Arial"/>
        <w:noProof/>
        <w:color w:val="A6A6A6" w:themeColor="background1" w:themeShade="A6"/>
        <w:sz w:val="14"/>
        <w:szCs w:val="14"/>
        <w:lang w:eastAsia="zh-CN"/>
      </w:rPr>
      <w:drawing>
        <wp:anchor distT="0" distB="0" distL="114300" distR="114300" simplePos="0" relativeHeight="251656704" behindDoc="0" locked="0" layoutInCell="1" allowOverlap="1" wp14:anchorId="513F64C1" wp14:editId="08092D5D">
          <wp:simplePos x="0" y="0"/>
          <wp:positionH relativeFrom="margin">
            <wp:posOffset>0</wp:posOffset>
          </wp:positionH>
          <wp:positionV relativeFrom="bottomMargin">
            <wp:posOffset>228600</wp:posOffset>
          </wp:positionV>
          <wp:extent cx="877824" cy="237744"/>
          <wp:effectExtent l="0" t="0" r="0" b="0"/>
          <wp:wrapSquare wrapText="bothSides"/>
          <wp:docPr id="20" name="Picture 20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A picture containing shape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1959" b="10791"/>
                  <a:stretch/>
                </pic:blipFill>
                <pic:spPr bwMode="auto">
                  <a:xfrm>
                    <a:off x="0" y="0"/>
                    <a:ext cx="877824" cy="2377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07DBD">
      <w:rPr>
        <w:b/>
        <w:bCs/>
        <w:sz w:val="14"/>
        <w:szCs w:val="14"/>
      </w:rPr>
      <w:t xml:space="preserve">Page </w:t>
    </w:r>
    <w:r w:rsidRPr="00D07DBD">
      <w:rPr>
        <w:b/>
        <w:bCs/>
        <w:sz w:val="14"/>
        <w:szCs w:val="14"/>
      </w:rPr>
      <w:fldChar w:fldCharType="begin"/>
    </w:r>
    <w:r w:rsidRPr="00D07DBD">
      <w:rPr>
        <w:b/>
        <w:bCs/>
        <w:sz w:val="14"/>
        <w:szCs w:val="14"/>
      </w:rPr>
      <w:instrText xml:space="preserve"> PAGE  \* Arabic  \* MERGEFORMAT </w:instrText>
    </w:r>
    <w:r w:rsidRPr="00D07DBD">
      <w:rPr>
        <w:b/>
        <w:bCs/>
        <w:sz w:val="14"/>
        <w:szCs w:val="14"/>
      </w:rPr>
      <w:fldChar w:fldCharType="separate"/>
    </w:r>
    <w:r w:rsidRPr="00D07DBD">
      <w:rPr>
        <w:b/>
        <w:bCs/>
        <w:noProof/>
        <w:sz w:val="14"/>
        <w:szCs w:val="14"/>
      </w:rPr>
      <w:t>1</w:t>
    </w:r>
    <w:r w:rsidRPr="00D07DBD">
      <w:rPr>
        <w:b/>
        <w:bCs/>
        <w:sz w:val="14"/>
        <w:szCs w:val="14"/>
      </w:rPr>
      <w:fldChar w:fldCharType="end"/>
    </w:r>
    <w:r w:rsidRPr="00D07DBD">
      <w:rPr>
        <w:b/>
        <w:bCs/>
        <w:sz w:val="14"/>
        <w:szCs w:val="14"/>
      </w:rPr>
      <w:t xml:space="preserve"> of </w:t>
    </w:r>
    <w:r w:rsidRPr="00D07DBD">
      <w:rPr>
        <w:b/>
        <w:bCs/>
        <w:sz w:val="14"/>
        <w:szCs w:val="14"/>
      </w:rPr>
      <w:fldChar w:fldCharType="begin"/>
    </w:r>
    <w:r w:rsidRPr="00D07DBD">
      <w:rPr>
        <w:b/>
        <w:bCs/>
        <w:sz w:val="14"/>
        <w:szCs w:val="14"/>
      </w:rPr>
      <w:instrText xml:space="preserve"> NUMPAGES  \* Arabic  \* MERGEFORMAT </w:instrText>
    </w:r>
    <w:r w:rsidRPr="00D07DBD">
      <w:rPr>
        <w:b/>
        <w:bCs/>
        <w:sz w:val="14"/>
        <w:szCs w:val="14"/>
      </w:rPr>
      <w:fldChar w:fldCharType="separate"/>
    </w:r>
    <w:r w:rsidRPr="00D07DBD">
      <w:rPr>
        <w:b/>
        <w:bCs/>
        <w:noProof/>
        <w:sz w:val="14"/>
        <w:szCs w:val="14"/>
      </w:rPr>
      <w:t>2</w:t>
    </w:r>
    <w:r w:rsidRPr="00D07DBD">
      <w:rPr>
        <w:b/>
        <w:bCs/>
        <w:sz w:val="14"/>
        <w:szCs w:val="14"/>
      </w:rPr>
      <w:fldChar w:fldCharType="end"/>
    </w:r>
  </w:p>
  <w:p w14:paraId="4F2A8956" w14:textId="75E467A5" w:rsidR="002F6536" w:rsidRPr="00D07DBD" w:rsidRDefault="002F6536" w:rsidP="00B17A25">
    <w:pPr>
      <w:pStyle w:val="Footer"/>
      <w:tabs>
        <w:tab w:val="clear" w:pos="4680"/>
      </w:tabs>
      <w:spacing w:before="0"/>
      <w:jc w:val="right"/>
      <w:rPr>
        <w:sz w:val="18"/>
        <w:szCs w:val="18"/>
      </w:rPr>
    </w:pPr>
    <w:r>
      <w:rPr>
        <w:b/>
        <w:bCs/>
      </w:rPr>
      <w:ptab w:relativeTo="margin" w:alignment="right" w:leader="none"/>
    </w:r>
    <w:r w:rsidRPr="00D07DBD">
      <w:rPr>
        <w:sz w:val="18"/>
        <w:szCs w:val="18"/>
      </w:rPr>
      <w:t xml:space="preserve">© </w:t>
    </w:r>
    <w:r w:rsidRPr="00D07DBD">
      <w:rPr>
        <w:b/>
        <w:bCs/>
        <w:sz w:val="18"/>
        <w:szCs w:val="18"/>
      </w:rPr>
      <w:t xml:space="preserve">Trusted Positioning Inc., </w:t>
    </w:r>
    <w:r w:rsidRPr="00D07DBD">
      <w:rPr>
        <w:sz w:val="18"/>
        <w:szCs w:val="18"/>
      </w:rPr>
      <w:t>A TDK Group Company</w:t>
    </w:r>
    <w:r>
      <w:rPr>
        <w:sz w:val="18"/>
        <w:szCs w:val="18"/>
      </w:rPr>
      <w:t xml:space="preserve"> </w:t>
    </w:r>
    <w:r w:rsidRPr="00D07DBD">
      <w:rPr>
        <w:sz w:val="18"/>
        <w:szCs w:val="18"/>
      </w:rPr>
      <w:sym w:font="Wingdings" w:char="F09F"/>
    </w:r>
    <w:r>
      <w:rPr>
        <w:sz w:val="18"/>
        <w:szCs w:val="18"/>
      </w:rPr>
      <w:t xml:space="preserve"> </w:t>
    </w:r>
    <w:r w:rsidRPr="00D07DBD">
      <w:rPr>
        <w:sz w:val="18"/>
        <w:szCs w:val="18"/>
      </w:rPr>
      <w:fldChar w:fldCharType="begin"/>
    </w:r>
    <w:r w:rsidRPr="00D07DBD">
      <w:rPr>
        <w:sz w:val="18"/>
        <w:szCs w:val="18"/>
      </w:rPr>
      <w:instrText xml:space="preserve">DATE \@ "yyyy" </w:instrText>
    </w:r>
    <w:r w:rsidRPr="00D07DBD">
      <w:rPr>
        <w:sz w:val="18"/>
        <w:szCs w:val="18"/>
      </w:rPr>
      <w:fldChar w:fldCharType="separate"/>
    </w:r>
    <w:r>
      <w:rPr>
        <w:noProof/>
        <w:sz w:val="18"/>
        <w:szCs w:val="18"/>
      </w:rPr>
      <w:t>2021</w:t>
    </w:r>
    <w:r w:rsidRPr="00D07DBD">
      <w:rPr>
        <w:sz w:val="18"/>
        <w:szCs w:val="18"/>
      </w:rPr>
      <w:fldChar w:fldCharType="end"/>
    </w:r>
  </w:p>
  <w:p w14:paraId="2DE3981D" w14:textId="77777777" w:rsidR="002F6536" w:rsidRPr="00D07DBD" w:rsidRDefault="002F6536" w:rsidP="00B17A25">
    <w:pPr>
      <w:pStyle w:val="Footer"/>
      <w:tabs>
        <w:tab w:val="right" w:pos="4680"/>
      </w:tabs>
      <w:spacing w:before="0"/>
      <w:jc w:val="right"/>
      <w:rPr>
        <w:sz w:val="22"/>
        <w:szCs w:val="22"/>
      </w:rPr>
    </w:pPr>
    <w:r w:rsidRPr="00D07DBD">
      <w:rPr>
        <w:sz w:val="18"/>
        <w:szCs w:val="18"/>
      </w:rPr>
      <w:t>Positioning &amp; Monitoring Systems Business Unit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39481" w14:textId="77777777" w:rsidR="00243A10" w:rsidRDefault="00243A10" w:rsidP="00181856">
      <w:pPr>
        <w:spacing w:after="0"/>
      </w:pPr>
      <w:r>
        <w:separator/>
      </w:r>
    </w:p>
  </w:footnote>
  <w:footnote w:type="continuationSeparator" w:id="0">
    <w:p w14:paraId="1F884420" w14:textId="77777777" w:rsidR="00243A10" w:rsidRDefault="00243A10" w:rsidP="001818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7" w:rightFromText="187" w:vertAnchor="page" w:horzAnchor="margin" w:tblpY="145"/>
      <w:tblOverlap w:val="never"/>
      <w:tblW w:w="45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5"/>
      <w:gridCol w:w="4235"/>
    </w:tblGrid>
    <w:tr w:rsidR="002F6536" w14:paraId="1E207EB7" w14:textId="77777777" w:rsidTr="006A7A4B">
      <w:trPr>
        <w:cantSplit/>
        <w:trHeight w:hRule="exact" w:val="1109"/>
      </w:trPr>
      <w:tc>
        <w:tcPr>
          <w:tcW w:w="265" w:type="dxa"/>
        </w:tcPr>
        <w:p w14:paraId="150369F2" w14:textId="7288AE4D" w:rsidR="002F6536" w:rsidRDefault="002F6536" w:rsidP="006A7A4B">
          <w:pPr>
            <w:pStyle w:val="Header"/>
            <w:tabs>
              <w:tab w:val="right" w:pos="4680"/>
            </w:tabs>
            <w:spacing w:before="0"/>
            <w:rPr>
              <w:rStyle w:val="Strong"/>
              <w:sz w:val="28"/>
              <w:szCs w:val="28"/>
            </w:rPr>
          </w:pPr>
        </w:p>
      </w:tc>
      <w:tc>
        <w:tcPr>
          <w:tcW w:w="4235" w:type="dxa"/>
          <w:vAlign w:val="center"/>
        </w:tcPr>
        <w:p w14:paraId="3F042C33" w14:textId="77777777" w:rsidR="002F6536" w:rsidRDefault="002F6536" w:rsidP="00DA5B3E">
          <w:pPr>
            <w:pStyle w:val="NoSpacing"/>
            <w:rPr>
              <w:rStyle w:val="Strong"/>
              <w:sz w:val="28"/>
              <w:szCs w:val="28"/>
            </w:rPr>
          </w:pPr>
          <w:r>
            <w:rPr>
              <w:b/>
              <w:bCs/>
              <w:noProof/>
              <w:sz w:val="28"/>
              <w:szCs w:val="28"/>
            </w:rPr>
            <w:drawing>
              <wp:inline distT="0" distB="0" distL="0" distR="0" wp14:anchorId="7632499F" wp14:editId="023F4B7B">
                <wp:extent cx="2493692" cy="704215"/>
                <wp:effectExtent l="0" t="0" r="1905" b="63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3692" cy="704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FA9F251" w14:textId="69325A04" w:rsidR="002F6536" w:rsidRDefault="002F6536" w:rsidP="006A7A4B">
    <w:pPr>
      <w:pStyle w:val="Header"/>
      <w:tabs>
        <w:tab w:val="right" w:pos="4680"/>
      </w:tabs>
      <w:spacing w:before="0" w:after="120"/>
      <w:jc w:val="right"/>
      <w:rPr>
        <w:rFonts w:ascii="Calibri" w:eastAsia="MS Gothic" w:hAnsi="Calibri" w:cs="Calibri"/>
        <w:b/>
        <w:bCs/>
        <w:i/>
        <w:iCs/>
        <w:color w:val="1F497D"/>
      </w:rPr>
    </w:pPr>
    <w:sdt>
      <w:sdtPr>
        <w:rPr>
          <w:rFonts w:ascii="Calibri" w:eastAsia="MS Gothic" w:hAnsi="Calibri" w:cs="Calibri"/>
          <w:b/>
          <w:bCs/>
          <w:i/>
          <w:iCs/>
          <w:color w:val="1F497D"/>
        </w:rPr>
        <w:alias w:val="Title"/>
        <w:tag w:val=""/>
        <w:id w:val="-1034343329"/>
        <w:placeholder>
          <w:docPart w:val="CA2765F04E9B47208083C575D7DF0B2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F5000">
          <w:rPr>
            <w:rFonts w:ascii="Calibri" w:eastAsia="MS Gothic" w:hAnsi="Calibri" w:cs="Calibri"/>
            <w:b/>
            <w:bCs/>
            <w:i/>
            <w:iCs/>
            <w:color w:val="1F497D"/>
          </w:rPr>
          <w:t>Incorrect Proximity Beacons Detection Tool</w:t>
        </w:r>
      </w:sdtContent>
    </w:sdt>
  </w:p>
  <w:sdt>
    <w:sdtPr>
      <w:rPr>
        <w:rFonts w:ascii="Calibri" w:eastAsia="MS Gothic" w:hAnsi="Calibri" w:cs="Calibri"/>
        <w:b/>
        <w:bCs/>
        <w:i/>
        <w:iCs/>
        <w:color w:val="1F497D"/>
        <w:sz w:val="22"/>
        <w:szCs w:val="22"/>
      </w:rPr>
      <w:alias w:val="Category"/>
      <w:tag w:val=""/>
      <w:id w:val="-1960246470"/>
      <w:placeholder>
        <w:docPart w:val="53400D7B258A467292A9DAE66BF5B707"/>
      </w:placeholder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:text/>
    </w:sdtPr>
    <w:sdtContent>
      <w:p w14:paraId="15C20457" w14:textId="77777777" w:rsidR="002F6536" w:rsidRDefault="002F6536" w:rsidP="006A7A4B">
        <w:pPr>
          <w:pStyle w:val="Header"/>
          <w:tabs>
            <w:tab w:val="right" w:pos="4680"/>
          </w:tabs>
          <w:spacing w:before="0"/>
          <w:jc w:val="right"/>
          <w:rPr>
            <w:rFonts w:ascii="Calibri" w:eastAsia="MS Gothic" w:hAnsi="Calibri" w:cs="Calibri"/>
            <w:b/>
            <w:bCs/>
            <w:i/>
            <w:iCs/>
            <w:color w:val="1F497D"/>
          </w:rPr>
        </w:pPr>
        <w:r w:rsidRPr="00E42B9F">
          <w:rPr>
            <w:rFonts w:ascii="Calibri" w:eastAsia="MS Gothic" w:hAnsi="Calibri" w:cs="Calibri"/>
            <w:b/>
            <w:bCs/>
            <w:i/>
            <w:iCs/>
            <w:color w:val="1F497D"/>
            <w:sz w:val="22"/>
            <w:szCs w:val="22"/>
          </w:rPr>
          <w:t>Document Code</w:t>
        </w:r>
      </w:p>
    </w:sdtContent>
  </w:sdt>
  <w:p w14:paraId="4F2D3B32" w14:textId="465E003B" w:rsidR="002F6536" w:rsidRDefault="002F6536" w:rsidP="006A7A4B">
    <w:pPr>
      <w:pStyle w:val="Header"/>
      <w:pBdr>
        <w:bottom w:val="single" w:sz="12" w:space="1" w:color="auto"/>
      </w:pBdr>
      <w:spacing w:before="0"/>
      <w:jc w:val="right"/>
      <w:rPr>
        <w:rFonts w:ascii="Calibri" w:eastAsia="MS Gothic" w:hAnsi="Calibri" w:cs="Calibri"/>
        <w:b/>
        <w:bCs/>
        <w:i/>
        <w:iCs/>
        <w:color w:val="1F497D"/>
        <w:sz w:val="18"/>
        <w:szCs w:val="18"/>
      </w:rPr>
    </w:pPr>
    <w:r w:rsidRPr="00BC521A">
      <w:rPr>
        <w:rFonts w:ascii="Calibri" w:eastAsia="MS Gothic" w:hAnsi="Calibri" w:cs="Calibri"/>
        <w:b/>
        <w:bCs/>
        <w:i/>
        <w:iCs/>
        <w:color w:val="1F497D"/>
        <w:sz w:val="18"/>
        <w:szCs w:val="18"/>
      </w:rPr>
      <w:t>Revision:</w:t>
    </w:r>
    <w:r w:rsidRPr="00BC521A">
      <w:rPr>
        <w:rStyle w:val="Strong"/>
        <w:sz w:val="18"/>
        <w:szCs w:val="18"/>
      </w:rPr>
      <w:t xml:space="preserve"> </w:t>
    </w:r>
    <w:sdt>
      <w:sdtPr>
        <w:rPr>
          <w:rFonts w:ascii="Calibri" w:eastAsia="MS Gothic" w:hAnsi="Calibri" w:cs="Calibri"/>
          <w:b/>
          <w:bCs/>
          <w:i/>
          <w:iCs/>
          <w:color w:val="1F497D"/>
          <w:sz w:val="18"/>
          <w:szCs w:val="18"/>
        </w:rPr>
        <w:alias w:val="Abstract"/>
        <w:tag w:val=""/>
        <w:id w:val="-506146"/>
        <w:placeholder>
          <w:docPart w:val="2CCF326BBE1D4101ABC64D7A7EB07B66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r w:rsidR="008F5000">
          <w:rPr>
            <w:rFonts w:ascii="Calibri" w:eastAsia="MS Gothic" w:hAnsi="Calibri" w:cs="Calibri"/>
            <w:b/>
            <w:bCs/>
            <w:i/>
            <w:iCs/>
            <w:color w:val="1F497D"/>
            <w:sz w:val="18"/>
            <w:szCs w:val="18"/>
          </w:rPr>
          <w:t>1.0</w:t>
        </w:r>
      </w:sdtContent>
    </w:sdt>
  </w:p>
  <w:p w14:paraId="1544D2D8" w14:textId="77777777" w:rsidR="002F6536" w:rsidRDefault="002F6536" w:rsidP="006A7A4B">
    <w:pPr>
      <w:pStyle w:val="Header"/>
      <w:pBdr>
        <w:bottom w:val="single" w:sz="12" w:space="1" w:color="auto"/>
      </w:pBdr>
      <w:spacing w:before="0"/>
      <w:jc w:val="right"/>
      <w:rPr>
        <w:sz w:val="6"/>
        <w:szCs w:val="6"/>
      </w:rPr>
    </w:pPr>
  </w:p>
  <w:p w14:paraId="0C596E9B" w14:textId="77777777" w:rsidR="002F6536" w:rsidRPr="006065D6" w:rsidRDefault="002F6536" w:rsidP="006065D6">
    <w:pPr>
      <w:pStyle w:val="Header"/>
      <w:pBdr>
        <w:bottom w:val="single" w:sz="12" w:space="1" w:color="auto"/>
      </w:pBdr>
      <w:spacing w:before="0"/>
      <w:rPr>
        <w:sz w:val="6"/>
        <w:szCs w:val="6"/>
      </w:rPr>
    </w:pPr>
  </w:p>
  <w:p w14:paraId="5DF4E462" w14:textId="77777777" w:rsidR="002F6536" w:rsidRPr="00E92F77" w:rsidRDefault="002F6536" w:rsidP="00E92F77">
    <w:pPr>
      <w:pStyle w:val="Header"/>
      <w:tabs>
        <w:tab w:val="right" w:pos="4680"/>
      </w:tabs>
      <w:spacing w:before="0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2E22"/>
    <w:multiLevelType w:val="hybridMultilevel"/>
    <w:tmpl w:val="FAC04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55D9F"/>
    <w:multiLevelType w:val="hybridMultilevel"/>
    <w:tmpl w:val="EA06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F5B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54509C"/>
    <w:multiLevelType w:val="multilevel"/>
    <w:tmpl w:val="51AC881A"/>
    <w:lvl w:ilvl="0">
      <w:start w:val="1"/>
      <w:numFmt w:val="decimal"/>
      <w:pStyle w:val="Head1Blue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Blue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3Blue"/>
      <w:suff w:val="space"/>
      <w:lvlText w:val="%1.%2.%3."/>
      <w:lvlJc w:val="left"/>
      <w:pPr>
        <w:ind w:left="329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50A2E89"/>
    <w:multiLevelType w:val="hybridMultilevel"/>
    <w:tmpl w:val="4678C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A24D0"/>
    <w:multiLevelType w:val="multilevel"/>
    <w:tmpl w:val="39E46C90"/>
    <w:lvl w:ilvl="0">
      <w:start w:val="1"/>
      <w:numFmt w:val="decimal"/>
      <w:pStyle w:val="Head1Black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Black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3Black"/>
      <w:suff w:val="space"/>
      <w:lvlText w:val="%1.%2.%3."/>
      <w:lvlJc w:val="left"/>
      <w:pPr>
        <w:ind w:left="79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F324A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18780C"/>
    <w:multiLevelType w:val="hybridMultilevel"/>
    <w:tmpl w:val="8FBC9B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C5867C1"/>
    <w:multiLevelType w:val="hybridMultilevel"/>
    <w:tmpl w:val="DE1A4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024FF"/>
    <w:multiLevelType w:val="hybridMultilevel"/>
    <w:tmpl w:val="F2880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D0109"/>
    <w:multiLevelType w:val="hybridMultilevel"/>
    <w:tmpl w:val="E37A6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9F"/>
    <w:rsid w:val="00020D13"/>
    <w:rsid w:val="000418F5"/>
    <w:rsid w:val="00073417"/>
    <w:rsid w:val="000836DA"/>
    <w:rsid w:val="00094CE8"/>
    <w:rsid w:val="0009685A"/>
    <w:rsid w:val="000A6343"/>
    <w:rsid w:val="000B66D6"/>
    <w:rsid w:val="000C5F94"/>
    <w:rsid w:val="000D633F"/>
    <w:rsid w:val="000E3C69"/>
    <w:rsid w:val="000E7C31"/>
    <w:rsid w:val="000F6C56"/>
    <w:rsid w:val="000F7172"/>
    <w:rsid w:val="0012274E"/>
    <w:rsid w:val="001234A3"/>
    <w:rsid w:val="00132241"/>
    <w:rsid w:val="0013713F"/>
    <w:rsid w:val="00141D01"/>
    <w:rsid w:val="00152F12"/>
    <w:rsid w:val="00164832"/>
    <w:rsid w:val="00164DA8"/>
    <w:rsid w:val="001715A5"/>
    <w:rsid w:val="00181856"/>
    <w:rsid w:val="001824AB"/>
    <w:rsid w:val="00190DC5"/>
    <w:rsid w:val="00197D46"/>
    <w:rsid w:val="001A6210"/>
    <w:rsid w:val="001E091E"/>
    <w:rsid w:val="001F1B07"/>
    <w:rsid w:val="001F585C"/>
    <w:rsid w:val="00243A10"/>
    <w:rsid w:val="0024590C"/>
    <w:rsid w:val="00255E30"/>
    <w:rsid w:val="0029453C"/>
    <w:rsid w:val="002A0C0E"/>
    <w:rsid w:val="002A3029"/>
    <w:rsid w:val="002B2F2E"/>
    <w:rsid w:val="002B4435"/>
    <w:rsid w:val="002C1277"/>
    <w:rsid w:val="002C6316"/>
    <w:rsid w:val="002F1C3F"/>
    <w:rsid w:val="002F3B61"/>
    <w:rsid w:val="002F6536"/>
    <w:rsid w:val="003023F3"/>
    <w:rsid w:val="0033658E"/>
    <w:rsid w:val="003618AC"/>
    <w:rsid w:val="003640D5"/>
    <w:rsid w:val="003A0E52"/>
    <w:rsid w:val="003C1708"/>
    <w:rsid w:val="003C1E7D"/>
    <w:rsid w:val="003D3C77"/>
    <w:rsid w:val="003D43BC"/>
    <w:rsid w:val="003E7B4A"/>
    <w:rsid w:val="003F261B"/>
    <w:rsid w:val="00415B09"/>
    <w:rsid w:val="004162D7"/>
    <w:rsid w:val="0043795A"/>
    <w:rsid w:val="0044363C"/>
    <w:rsid w:val="00451234"/>
    <w:rsid w:val="004524DE"/>
    <w:rsid w:val="00452A9C"/>
    <w:rsid w:val="0045740E"/>
    <w:rsid w:val="00475EAF"/>
    <w:rsid w:val="004B5851"/>
    <w:rsid w:val="004C47C0"/>
    <w:rsid w:val="004D0D9C"/>
    <w:rsid w:val="004D4785"/>
    <w:rsid w:val="004E3899"/>
    <w:rsid w:val="004E55F1"/>
    <w:rsid w:val="004F2458"/>
    <w:rsid w:val="00503A04"/>
    <w:rsid w:val="00530A80"/>
    <w:rsid w:val="00535380"/>
    <w:rsid w:val="00556B4A"/>
    <w:rsid w:val="0056234B"/>
    <w:rsid w:val="00564931"/>
    <w:rsid w:val="005756EC"/>
    <w:rsid w:val="00591E60"/>
    <w:rsid w:val="005A7F9C"/>
    <w:rsid w:val="005B1051"/>
    <w:rsid w:val="005B35A6"/>
    <w:rsid w:val="005C22DF"/>
    <w:rsid w:val="005C41D0"/>
    <w:rsid w:val="005C554D"/>
    <w:rsid w:val="005C64C8"/>
    <w:rsid w:val="005F775C"/>
    <w:rsid w:val="006065D6"/>
    <w:rsid w:val="006100D9"/>
    <w:rsid w:val="00613CDC"/>
    <w:rsid w:val="00617C91"/>
    <w:rsid w:val="00626452"/>
    <w:rsid w:val="00626841"/>
    <w:rsid w:val="00633C50"/>
    <w:rsid w:val="006341C3"/>
    <w:rsid w:val="00645FC2"/>
    <w:rsid w:val="00646CFD"/>
    <w:rsid w:val="00646D76"/>
    <w:rsid w:val="00656EF9"/>
    <w:rsid w:val="00663AE1"/>
    <w:rsid w:val="0066460C"/>
    <w:rsid w:val="00664C72"/>
    <w:rsid w:val="00680A4C"/>
    <w:rsid w:val="006A104D"/>
    <w:rsid w:val="006A45CB"/>
    <w:rsid w:val="006A672A"/>
    <w:rsid w:val="006A7A4B"/>
    <w:rsid w:val="006B110F"/>
    <w:rsid w:val="006B6435"/>
    <w:rsid w:val="006C474C"/>
    <w:rsid w:val="006F292D"/>
    <w:rsid w:val="006F5F22"/>
    <w:rsid w:val="00701AAC"/>
    <w:rsid w:val="0071149C"/>
    <w:rsid w:val="00725C6C"/>
    <w:rsid w:val="00726F6A"/>
    <w:rsid w:val="00747688"/>
    <w:rsid w:val="00750BA2"/>
    <w:rsid w:val="0075566E"/>
    <w:rsid w:val="007666B9"/>
    <w:rsid w:val="00791E20"/>
    <w:rsid w:val="007B3D2B"/>
    <w:rsid w:val="007B753D"/>
    <w:rsid w:val="007C4195"/>
    <w:rsid w:val="007E4AFC"/>
    <w:rsid w:val="00801C61"/>
    <w:rsid w:val="0081077E"/>
    <w:rsid w:val="008176A5"/>
    <w:rsid w:val="0082376C"/>
    <w:rsid w:val="008446CA"/>
    <w:rsid w:val="008522CE"/>
    <w:rsid w:val="0085388F"/>
    <w:rsid w:val="008555B3"/>
    <w:rsid w:val="00863598"/>
    <w:rsid w:val="00874E7A"/>
    <w:rsid w:val="00875D6A"/>
    <w:rsid w:val="008C1E47"/>
    <w:rsid w:val="008C2B6F"/>
    <w:rsid w:val="008C31A9"/>
    <w:rsid w:val="008D2147"/>
    <w:rsid w:val="008E1C44"/>
    <w:rsid w:val="008E21FF"/>
    <w:rsid w:val="008E25C7"/>
    <w:rsid w:val="008F4E70"/>
    <w:rsid w:val="008F5000"/>
    <w:rsid w:val="00902540"/>
    <w:rsid w:val="0090757E"/>
    <w:rsid w:val="009128E9"/>
    <w:rsid w:val="00943FFD"/>
    <w:rsid w:val="0094401C"/>
    <w:rsid w:val="009519A3"/>
    <w:rsid w:val="009558A2"/>
    <w:rsid w:val="00985D92"/>
    <w:rsid w:val="0099396A"/>
    <w:rsid w:val="00995493"/>
    <w:rsid w:val="009959EC"/>
    <w:rsid w:val="00995CC2"/>
    <w:rsid w:val="00997676"/>
    <w:rsid w:val="009A2BC2"/>
    <w:rsid w:val="009A6E45"/>
    <w:rsid w:val="009C31B6"/>
    <w:rsid w:val="009E6C13"/>
    <w:rsid w:val="00A164D6"/>
    <w:rsid w:val="00A23232"/>
    <w:rsid w:val="00A250D3"/>
    <w:rsid w:val="00A31509"/>
    <w:rsid w:val="00A3592F"/>
    <w:rsid w:val="00A56B35"/>
    <w:rsid w:val="00A67317"/>
    <w:rsid w:val="00A6767D"/>
    <w:rsid w:val="00A816A8"/>
    <w:rsid w:val="00A8609F"/>
    <w:rsid w:val="00A9647C"/>
    <w:rsid w:val="00AA3E9A"/>
    <w:rsid w:val="00AB509F"/>
    <w:rsid w:val="00AB593D"/>
    <w:rsid w:val="00B01CC8"/>
    <w:rsid w:val="00B01D23"/>
    <w:rsid w:val="00B17A25"/>
    <w:rsid w:val="00B31D20"/>
    <w:rsid w:val="00B3498E"/>
    <w:rsid w:val="00B62A0C"/>
    <w:rsid w:val="00B67B8E"/>
    <w:rsid w:val="00B74EEF"/>
    <w:rsid w:val="00B87959"/>
    <w:rsid w:val="00BA7E43"/>
    <w:rsid w:val="00BC51D2"/>
    <w:rsid w:val="00BC521A"/>
    <w:rsid w:val="00BC7BC7"/>
    <w:rsid w:val="00BD2F7B"/>
    <w:rsid w:val="00BE08CC"/>
    <w:rsid w:val="00BF5B48"/>
    <w:rsid w:val="00C115C8"/>
    <w:rsid w:val="00C33569"/>
    <w:rsid w:val="00C336B8"/>
    <w:rsid w:val="00C524C3"/>
    <w:rsid w:val="00C62BF6"/>
    <w:rsid w:val="00C76E25"/>
    <w:rsid w:val="00C770EE"/>
    <w:rsid w:val="00C86BC4"/>
    <w:rsid w:val="00C906C9"/>
    <w:rsid w:val="00C97A80"/>
    <w:rsid w:val="00CB0FDB"/>
    <w:rsid w:val="00CB5741"/>
    <w:rsid w:val="00CD3D2D"/>
    <w:rsid w:val="00CD7D78"/>
    <w:rsid w:val="00CE4769"/>
    <w:rsid w:val="00D07DBD"/>
    <w:rsid w:val="00D14D19"/>
    <w:rsid w:val="00D310F4"/>
    <w:rsid w:val="00D331E4"/>
    <w:rsid w:val="00D60A96"/>
    <w:rsid w:val="00D874F4"/>
    <w:rsid w:val="00D962B3"/>
    <w:rsid w:val="00DA5B3E"/>
    <w:rsid w:val="00DC4E4F"/>
    <w:rsid w:val="00DC529F"/>
    <w:rsid w:val="00DC7968"/>
    <w:rsid w:val="00DD45B6"/>
    <w:rsid w:val="00DD47C6"/>
    <w:rsid w:val="00DE0878"/>
    <w:rsid w:val="00E10D4E"/>
    <w:rsid w:val="00E16CFA"/>
    <w:rsid w:val="00E42B9F"/>
    <w:rsid w:val="00E42DCC"/>
    <w:rsid w:val="00E704D6"/>
    <w:rsid w:val="00E83147"/>
    <w:rsid w:val="00E838CC"/>
    <w:rsid w:val="00E86F13"/>
    <w:rsid w:val="00E87873"/>
    <w:rsid w:val="00E92F77"/>
    <w:rsid w:val="00ED3933"/>
    <w:rsid w:val="00ED3F61"/>
    <w:rsid w:val="00ED60AB"/>
    <w:rsid w:val="00EE3A53"/>
    <w:rsid w:val="00EE73D2"/>
    <w:rsid w:val="00F00C6C"/>
    <w:rsid w:val="00F51F42"/>
    <w:rsid w:val="00F57D88"/>
    <w:rsid w:val="00F710B6"/>
    <w:rsid w:val="00FA2FF6"/>
    <w:rsid w:val="00FD2D61"/>
    <w:rsid w:val="00FD50A0"/>
    <w:rsid w:val="00FE3C87"/>
    <w:rsid w:val="00FE426A"/>
    <w:rsid w:val="00FF2958"/>
    <w:rsid w:val="00FF753A"/>
    <w:rsid w:val="00FF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EAB6F"/>
  <w15:chartTrackingRefBased/>
  <w15:docId w15:val="{8B64352F-50DA-4DBB-99B1-595D2751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en-US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8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74E"/>
  </w:style>
  <w:style w:type="paragraph" w:styleId="Heading1">
    <w:name w:val="heading 1"/>
    <w:basedOn w:val="Normal"/>
    <w:next w:val="Normal"/>
    <w:link w:val="Heading1Char"/>
    <w:uiPriority w:val="11"/>
    <w:qFormat/>
    <w:rsid w:val="000F7172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1"/>
    <w:qFormat/>
    <w:rsid w:val="000F7172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1"/>
    <w:qFormat/>
    <w:rsid w:val="000F7172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DC52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E4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C1E47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nhideWhenUsed/>
    <w:rsid w:val="0018185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qFormat/>
    <w:rsid w:val="00181856"/>
  </w:style>
  <w:style w:type="paragraph" w:styleId="Footer">
    <w:name w:val="footer"/>
    <w:basedOn w:val="Normal"/>
    <w:link w:val="FooterChar"/>
    <w:uiPriority w:val="99"/>
    <w:unhideWhenUsed/>
    <w:rsid w:val="0018185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1856"/>
  </w:style>
  <w:style w:type="character" w:customStyle="1" w:styleId="Heading1Char">
    <w:name w:val="Heading 1 Char"/>
    <w:basedOn w:val="DefaultParagraphFont"/>
    <w:link w:val="Heading1"/>
    <w:uiPriority w:val="11"/>
    <w:rsid w:val="000F7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185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11"/>
    <w:rsid w:val="000F71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31509"/>
    <w:pPr>
      <w:tabs>
        <w:tab w:val="right" w:leader="dot" w:pos="1062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75D6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3E9A"/>
    <w:pPr>
      <w:tabs>
        <w:tab w:val="right" w:leader="dot" w:pos="10627"/>
      </w:tabs>
      <w:spacing w:before="0" w:after="0"/>
      <w:ind w:left="220"/>
    </w:pPr>
  </w:style>
  <w:style w:type="table" w:styleId="GridTable4-Accent1">
    <w:name w:val="Grid Table 4 Accent 1"/>
    <w:basedOn w:val="TableNormal"/>
    <w:uiPriority w:val="49"/>
    <w:rsid w:val="006A45CB"/>
    <w:pPr>
      <w:spacing w:before="0" w:after="0"/>
      <w:jc w:val="center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58" w:type="dxa"/>
        <w:left w:w="115" w:type="dxa"/>
        <w:bottom w:w="58" w:type="dxa"/>
        <w:right w:w="115" w:type="dxa"/>
      </w:tblCellMar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0E3C6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22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8"/>
    <w:qFormat/>
    <w:rsid w:val="000E3C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8"/>
    <w:rsid w:val="0012274E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0E3C69"/>
    <w:rPr>
      <w:color w:val="808080"/>
    </w:rPr>
  </w:style>
  <w:style w:type="character" w:customStyle="1" w:styleId="Style1">
    <w:name w:val="Style1"/>
    <w:basedOn w:val="DefaultParagraphFont"/>
    <w:uiPriority w:val="1"/>
    <w:rsid w:val="00726F6A"/>
    <w:rPr>
      <w:rFonts w:ascii="Arial" w:hAnsi="Arial"/>
      <w:b/>
      <w:sz w:val="56"/>
    </w:rPr>
  </w:style>
  <w:style w:type="character" w:customStyle="1" w:styleId="Style2">
    <w:name w:val="Style2"/>
    <w:basedOn w:val="DefaultParagraphFont"/>
    <w:uiPriority w:val="1"/>
    <w:rsid w:val="00726F6A"/>
    <w:rPr>
      <w:rFonts w:ascii="Arial" w:hAnsi="Arial"/>
      <w:sz w:val="36"/>
    </w:rPr>
  </w:style>
  <w:style w:type="character" w:styleId="Strong">
    <w:name w:val="Strong"/>
    <w:basedOn w:val="DefaultParagraphFont"/>
    <w:uiPriority w:val="22"/>
    <w:qFormat/>
    <w:rsid w:val="006B6435"/>
    <w:rPr>
      <w:b/>
      <w:bCs/>
    </w:rPr>
  </w:style>
  <w:style w:type="paragraph" w:styleId="ListParagraph">
    <w:name w:val="List Paragraph"/>
    <w:basedOn w:val="Normal"/>
    <w:uiPriority w:val="34"/>
    <w:qFormat/>
    <w:rsid w:val="008C2B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FD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FD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11"/>
    <w:rsid w:val="000F7172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1Blue">
    <w:name w:val="Head1#Blue"/>
    <w:basedOn w:val="Heading1"/>
    <w:uiPriority w:val="12"/>
    <w:qFormat/>
    <w:rsid w:val="000F7172"/>
    <w:pPr>
      <w:numPr>
        <w:numId w:val="4"/>
      </w:numPr>
    </w:pPr>
  </w:style>
  <w:style w:type="paragraph" w:customStyle="1" w:styleId="Head2Blue">
    <w:name w:val="Head2#Blue"/>
    <w:basedOn w:val="Heading2"/>
    <w:uiPriority w:val="12"/>
    <w:qFormat/>
    <w:rsid w:val="000F7172"/>
    <w:pPr>
      <w:numPr>
        <w:ilvl w:val="1"/>
        <w:numId w:val="4"/>
      </w:numPr>
      <w:ind w:left="432"/>
    </w:pPr>
  </w:style>
  <w:style w:type="paragraph" w:customStyle="1" w:styleId="Head3Blue">
    <w:name w:val="Head3#Blue"/>
    <w:basedOn w:val="Heading3"/>
    <w:uiPriority w:val="12"/>
    <w:qFormat/>
    <w:rsid w:val="000F7172"/>
    <w:pPr>
      <w:numPr>
        <w:ilvl w:val="2"/>
        <w:numId w:val="4"/>
      </w:numPr>
      <w:ind w:left="504"/>
    </w:pPr>
  </w:style>
  <w:style w:type="paragraph" w:customStyle="1" w:styleId="Head1Black0">
    <w:name w:val="Head1 Black"/>
    <w:basedOn w:val="Heading1"/>
    <w:uiPriority w:val="9"/>
    <w:qFormat/>
    <w:rsid w:val="000F7172"/>
    <w:rPr>
      <w:b/>
      <w:bCs/>
      <w:color w:val="auto"/>
      <w:sz w:val="36"/>
      <w:szCs w:val="36"/>
    </w:rPr>
  </w:style>
  <w:style w:type="paragraph" w:customStyle="1" w:styleId="Head2Black0">
    <w:name w:val="Head2 Black"/>
    <w:basedOn w:val="Heading2"/>
    <w:uiPriority w:val="9"/>
    <w:qFormat/>
    <w:rsid w:val="000F7172"/>
    <w:rPr>
      <w:b/>
      <w:bCs/>
      <w:color w:val="auto"/>
      <w:sz w:val="32"/>
      <w:szCs w:val="32"/>
    </w:rPr>
  </w:style>
  <w:style w:type="paragraph" w:customStyle="1" w:styleId="Head3Black0">
    <w:name w:val="Head3 Black"/>
    <w:basedOn w:val="Heading3"/>
    <w:uiPriority w:val="9"/>
    <w:qFormat/>
    <w:rsid w:val="000F7172"/>
    <w:rPr>
      <w:b/>
      <w:bCs/>
      <w:color w:val="auto"/>
      <w:sz w:val="28"/>
      <w:szCs w:val="28"/>
    </w:rPr>
  </w:style>
  <w:style w:type="paragraph" w:customStyle="1" w:styleId="Head1Black">
    <w:name w:val="Head1#Black"/>
    <w:basedOn w:val="Head1Black0"/>
    <w:uiPriority w:val="10"/>
    <w:qFormat/>
    <w:rsid w:val="000F7172"/>
    <w:pPr>
      <w:numPr>
        <w:numId w:val="5"/>
      </w:numPr>
    </w:pPr>
  </w:style>
  <w:style w:type="paragraph" w:customStyle="1" w:styleId="Head2Black">
    <w:name w:val="Head2#Black"/>
    <w:basedOn w:val="Head2Black0"/>
    <w:uiPriority w:val="10"/>
    <w:qFormat/>
    <w:rsid w:val="000F7172"/>
    <w:pPr>
      <w:numPr>
        <w:ilvl w:val="1"/>
        <w:numId w:val="5"/>
      </w:numPr>
    </w:pPr>
  </w:style>
  <w:style w:type="paragraph" w:customStyle="1" w:styleId="Head3Black">
    <w:name w:val="Head3#Black"/>
    <w:basedOn w:val="Head3Black0"/>
    <w:uiPriority w:val="10"/>
    <w:qFormat/>
    <w:rsid w:val="000F7172"/>
    <w:pPr>
      <w:numPr>
        <w:ilvl w:val="2"/>
        <w:numId w:val="5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AA3E9A"/>
    <w:pPr>
      <w:tabs>
        <w:tab w:val="right" w:leader="dot" w:pos="10627"/>
      </w:tabs>
      <w:spacing w:before="0" w:after="0"/>
      <w:ind w:left="480"/>
    </w:pPr>
  </w:style>
  <w:style w:type="table" w:styleId="GridTable4-Accent2">
    <w:name w:val="Grid Table 4 Accent 2"/>
    <w:basedOn w:val="TableNormal"/>
    <w:uiPriority w:val="49"/>
    <w:rsid w:val="006A45CB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6A45CB"/>
    <w:pPr>
      <w:spacing w:before="0" w:after="0"/>
      <w:jc w:val="center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8" w:type="dxa"/>
        <w:left w:w="115" w:type="dxa"/>
        <w:bottom w:w="58" w:type="dxa"/>
        <w:right w:w="115" w:type="dxa"/>
      </w:tblCellMar>
    </w:tblPr>
    <w:tcPr>
      <w:shd w:val="clear" w:color="auto" w:fill="D9E2F3" w:themeFill="accent1" w:themeFillTint="33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NoSpacing">
    <w:name w:val="No Spacing"/>
    <w:uiPriority w:val="1"/>
    <w:qFormat/>
    <w:rsid w:val="00645FC2"/>
    <w:pPr>
      <w:spacing w:before="0" w:after="0"/>
    </w:pPr>
    <w:rPr>
      <w:rFonts w:cstheme="minorBidi"/>
      <w:color w:val="auto"/>
      <w:sz w:val="22"/>
      <w:szCs w:val="2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2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3498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4524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4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4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4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4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43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\\cayyc-proj01\compute02\FPL_DATA\test_data\xBlpDetection\test_scripts\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file:///\\cayyc-proj01\compute02\FPL_DATA\test_data\xBlpDetection\test_data.src\Test4\input\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\\cayyc-proj01\compute02\FPL_DATA\test_data\xBlpDetection\test_data.src\Test3\input\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file:///\\cayyc-proj01\compute02\FPL_DATA\test_data\xBlpDetection\test_data.src\Test2\input\" TargetMode="External"/><Relationship Id="rId10" Type="http://schemas.openxmlformats.org/officeDocument/2006/relationships/image" Target="media/image2.jpe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file:///\\cayyc-proj01\compute02\FPL_DATA\test_data\xBlpDetection\test_data.src\Test1\input\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!!!Documents\quality\templates\GA-000042%20TDK-TPI_Word_Template-Product_Mas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2765F04E9B47208083C575D7DF0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9B3B2-AA3E-400D-A13C-62B6AAC3DCE1}"/>
      </w:docPartPr>
      <w:docPartBody>
        <w:p w:rsidR="005036A5" w:rsidRDefault="00346073">
          <w:pPr>
            <w:pStyle w:val="CA2765F04E9B47208083C575D7DF0B24"/>
          </w:pPr>
          <w:r w:rsidRPr="00226069">
            <w:rPr>
              <w:rStyle w:val="PlaceholderText"/>
            </w:rPr>
            <w:t>[Title]</w:t>
          </w:r>
        </w:p>
      </w:docPartBody>
    </w:docPart>
    <w:docPart>
      <w:docPartPr>
        <w:name w:val="53400D7B258A467292A9DAE66BF5B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E55C6-163F-4136-B168-14FF942CDAB5}"/>
      </w:docPartPr>
      <w:docPartBody>
        <w:p w:rsidR="005036A5" w:rsidRDefault="00346073">
          <w:pPr>
            <w:pStyle w:val="53400D7B258A467292A9DAE66BF5B707"/>
          </w:pPr>
          <w:r w:rsidRPr="00226069">
            <w:rPr>
              <w:rStyle w:val="PlaceholderText"/>
            </w:rPr>
            <w:t>[Subject]</w:t>
          </w:r>
        </w:p>
      </w:docPartBody>
    </w:docPart>
    <w:docPart>
      <w:docPartPr>
        <w:name w:val="2CCF326BBE1D4101ABC64D7A7EB07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27AD4-52E6-47E8-A645-61DE8BED3C36}"/>
      </w:docPartPr>
      <w:docPartBody>
        <w:p w:rsidR="005036A5" w:rsidRDefault="00346073">
          <w:pPr>
            <w:pStyle w:val="2CCF326BBE1D4101ABC64D7A7EB07B66"/>
          </w:pPr>
          <w:r w:rsidRPr="00226069">
            <w:rPr>
              <w:rStyle w:val="PlaceholderText"/>
            </w:rPr>
            <w:t>[Abstract]</w:t>
          </w:r>
        </w:p>
      </w:docPartBody>
    </w:docPart>
    <w:docPart>
      <w:docPartPr>
        <w:name w:val="A33FA0FA6C284E4AAB77D3CEB132E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E2C7B-06FD-430B-BAE2-D2A295C71383}"/>
      </w:docPartPr>
      <w:docPartBody>
        <w:p w:rsidR="005036A5" w:rsidRDefault="00346073">
          <w:pPr>
            <w:pStyle w:val="A33FA0FA6C284E4AAB77D3CEB132E875"/>
          </w:pPr>
          <w:r w:rsidRPr="00226069">
            <w:rPr>
              <w:rStyle w:val="PlaceholderText"/>
            </w:rPr>
            <w:t>[Category]</w:t>
          </w:r>
        </w:p>
      </w:docPartBody>
    </w:docPart>
    <w:docPart>
      <w:docPartPr>
        <w:name w:val="0F678B76AAF642449097B6FDA71EA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CAD06-8A2C-441E-8A3D-3D7505767C99}"/>
      </w:docPartPr>
      <w:docPartBody>
        <w:p w:rsidR="005036A5" w:rsidRDefault="00346073">
          <w:pPr>
            <w:pStyle w:val="0F678B76AAF642449097B6FDA71EA69C"/>
          </w:pPr>
          <w:r w:rsidRPr="00226069">
            <w:rPr>
              <w:rStyle w:val="PlaceholderText"/>
            </w:rPr>
            <w:t>[Abstract]</w:t>
          </w:r>
        </w:p>
      </w:docPartBody>
    </w:docPart>
    <w:docPart>
      <w:docPartPr>
        <w:name w:val="F90DD6BE809F40AD9317D5042C168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855D1-4232-4102-A948-E4D7427707F1}"/>
      </w:docPartPr>
      <w:docPartBody>
        <w:p w:rsidR="00000000" w:rsidRDefault="003C4156" w:rsidP="003C4156">
          <w:pPr>
            <w:pStyle w:val="F90DD6BE809F40AD9317D5042C168DA7"/>
          </w:pPr>
          <w:r w:rsidRPr="0022606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73"/>
    <w:rsid w:val="002F1DBD"/>
    <w:rsid w:val="00346073"/>
    <w:rsid w:val="003C4156"/>
    <w:rsid w:val="003E4236"/>
    <w:rsid w:val="005036A5"/>
    <w:rsid w:val="00540269"/>
    <w:rsid w:val="006E78ED"/>
    <w:rsid w:val="00794612"/>
    <w:rsid w:val="008D39ED"/>
    <w:rsid w:val="00963C35"/>
    <w:rsid w:val="009E7B8D"/>
    <w:rsid w:val="00C03116"/>
    <w:rsid w:val="00DE0531"/>
    <w:rsid w:val="00E01867"/>
    <w:rsid w:val="00E668F8"/>
    <w:rsid w:val="00F9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4156"/>
    <w:rPr>
      <w:color w:val="808080"/>
    </w:rPr>
  </w:style>
  <w:style w:type="paragraph" w:customStyle="1" w:styleId="CA2765F04E9B47208083C575D7DF0B24">
    <w:name w:val="CA2765F04E9B47208083C575D7DF0B24"/>
  </w:style>
  <w:style w:type="paragraph" w:customStyle="1" w:styleId="53400D7B258A467292A9DAE66BF5B707">
    <w:name w:val="53400D7B258A467292A9DAE66BF5B707"/>
  </w:style>
  <w:style w:type="paragraph" w:customStyle="1" w:styleId="2CCF326BBE1D4101ABC64D7A7EB07B66">
    <w:name w:val="2CCF326BBE1D4101ABC64D7A7EB07B66"/>
  </w:style>
  <w:style w:type="paragraph" w:customStyle="1" w:styleId="A33FA0FA6C284E4AAB77D3CEB132E875">
    <w:name w:val="A33FA0FA6C284E4AAB77D3CEB132E875"/>
  </w:style>
  <w:style w:type="paragraph" w:customStyle="1" w:styleId="0F678B76AAF642449097B6FDA71EA69C">
    <w:name w:val="0F678B76AAF642449097B6FDA71EA69C"/>
  </w:style>
  <w:style w:type="paragraph" w:customStyle="1" w:styleId="0F7DC3FC5D4E4AF98AA306C7877086FD">
    <w:name w:val="0F7DC3FC5D4E4AF98AA306C7877086FD"/>
    <w:rsid w:val="003C4156"/>
  </w:style>
  <w:style w:type="paragraph" w:customStyle="1" w:styleId="E10A6FB16FD9497CA37EBEC2ADCEECC3">
    <w:name w:val="E10A6FB16FD9497CA37EBEC2ADCEECC3"/>
    <w:rsid w:val="003C4156"/>
  </w:style>
  <w:style w:type="paragraph" w:customStyle="1" w:styleId="F90DD6BE809F40AD9317D5042C168DA7">
    <w:name w:val="F90DD6BE809F40AD9317D5042C168DA7"/>
    <w:rsid w:val="003C4156"/>
  </w:style>
  <w:style w:type="paragraph" w:customStyle="1" w:styleId="68DC98131CB947E69E69111EF536521A">
    <w:name w:val="68DC98131CB947E69E69111EF536521A"/>
    <w:rsid w:val="003C41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82C756-BEF2-45C6-97E2-44A9F9A43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GA-000042 TDK-TPI_Word_Template-Product_Master</Template>
  <TotalTime>379</TotalTime>
  <Pages>9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BLE beacons problems tool Test Plan</vt:lpstr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Incorrect Proximity Beacons Detection Tool</dc:title>
  <dc:subject>Test Plan</dc:subject>
  <dc:creator>Iurii Kotik</dc:creator>
  <cp:keywords/>
  <dc:description/>
  <cp:lastModifiedBy>Dmitry Churikov</cp:lastModifiedBy>
  <cp:revision>18</cp:revision>
  <cp:lastPrinted>2021-04-15T14:50:00Z</cp:lastPrinted>
  <dcterms:created xsi:type="dcterms:W3CDTF">2021-05-11T06:12:00Z</dcterms:created>
  <dcterms:modified xsi:type="dcterms:W3CDTF">2021-06-16T01:40:00Z</dcterms:modified>
  <cp:category>Document Code</cp:category>
</cp:coreProperties>
</file>